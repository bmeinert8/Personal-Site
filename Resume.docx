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A364" w14:textId="4B278B49" w:rsidR="00F41BEE" w:rsidRDefault="00EB3DF6" w:rsidP="00EB3DF6">
      <w:pPr>
        <w:pStyle w:val="Title"/>
      </w:pPr>
      <w:r>
        <w:t>Brian Meinert</w:t>
      </w:r>
      <w:r w:rsidR="00F41BEE">
        <w:t xml:space="preserve"> </w:t>
      </w:r>
    </w:p>
    <w:p w14:paraId="3D1D1329" w14:textId="25A9CFA0" w:rsidR="00F41BEE" w:rsidRDefault="00EB3DF6" w:rsidP="009E3475">
      <w:pPr>
        <w:pStyle w:val="Heading1"/>
      </w:pPr>
      <w:r>
        <w:t xml:space="preserve">5604 White Oak Way </w:t>
      </w:r>
      <w:r w:rsidR="00F41BEE" w:rsidRPr="00B5257D">
        <w:t>|</w:t>
      </w:r>
      <w:r w:rsidR="00F41BEE">
        <w:t xml:space="preserve"> </w:t>
      </w:r>
      <w:r>
        <w:t>440.420.0638</w:t>
      </w:r>
      <w:r w:rsidR="00F41BEE" w:rsidRPr="00B5257D">
        <w:t xml:space="preserve"> |</w:t>
      </w:r>
      <w:r w:rsidR="00F41BEE">
        <w:t xml:space="preserve"> </w:t>
      </w:r>
      <w:r>
        <w:t>brianjmeinert@gmail.com</w:t>
      </w:r>
      <w:r w:rsidR="00F41BEE" w:rsidRPr="00B5257D">
        <w:t xml:space="preserve"> </w:t>
      </w:r>
    </w:p>
    <w:p w14:paraId="1F74F206" w14:textId="2840C41E" w:rsidR="00003455" w:rsidRPr="00003455" w:rsidRDefault="00EB3DF6" w:rsidP="00003455">
      <w:r w:rsidRPr="00EB3DF6">
        <w:rPr>
          <w:rFonts w:asciiTheme="majorHAnsi" w:hAnsiTheme="majorHAnsi"/>
          <w:sz w:val="24"/>
          <w:szCs w:val="24"/>
        </w:rPr>
        <w:t>N</w:t>
      </w:r>
      <w:r>
        <w:rPr>
          <w:rFonts w:asciiTheme="majorHAnsi" w:hAnsiTheme="majorHAnsi"/>
          <w:sz w:val="24"/>
          <w:szCs w:val="24"/>
        </w:rPr>
        <w:t>. Ridgeville, OH</w:t>
      </w:r>
    </w:p>
    <w:p w14:paraId="647599C2" w14:textId="77777777" w:rsidR="00F41BEE" w:rsidRDefault="00000000" w:rsidP="006E0605">
      <w:pPr>
        <w:pStyle w:val="Heading1"/>
      </w:pPr>
      <w:sdt>
        <w:sdtPr>
          <w:id w:val="-736782104"/>
          <w:placeholder>
            <w:docPart w:val="6D1D18853FD246E7AB7AA8171D3556B6"/>
          </w:placeholder>
          <w:temporary/>
          <w:showingPlcHdr/>
          <w15:appearance w15:val="hidden"/>
        </w:sdtPr>
        <w:sdtContent>
          <w:r w:rsidR="00F41BEE">
            <w:t>Objective</w:t>
          </w:r>
        </w:sdtContent>
      </w:sdt>
    </w:p>
    <w:p w14:paraId="0E988F8E"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234E1B2" wp14:editId="61C336EA">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5846F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DC7F987" w14:textId="1E85AAE8" w:rsidR="00F41BEE" w:rsidRDefault="00EB3DF6" w:rsidP="009E3475">
      <w:r>
        <w:t>To obtain a cloud engineering role, that will push me to expand my skills in both technical and non-technical aspects. Moreover, I would like to join a team that works together efficiently and communicates effectively.</w:t>
      </w:r>
    </w:p>
    <w:p w14:paraId="4BBC79B2" w14:textId="77777777" w:rsidR="00003455" w:rsidRDefault="00003455" w:rsidP="009E3475"/>
    <w:p w14:paraId="545EDD18" w14:textId="6810AB54" w:rsidR="00EB3DF6" w:rsidRDefault="00EB3DF6" w:rsidP="00EB3DF6">
      <w:pPr>
        <w:pStyle w:val="Heading1"/>
      </w:pPr>
      <w:r>
        <w:t>Profile</w:t>
      </w:r>
    </w:p>
    <w:p w14:paraId="5654D362" w14:textId="77777777" w:rsidR="00EB3DF6" w:rsidRPr="00003455" w:rsidRDefault="00EB3DF6" w:rsidP="00EB3DF6">
      <w:pPr>
        <w:spacing w:line="168" w:lineRule="auto"/>
        <w:rPr>
          <w:sz w:val="10"/>
          <w:szCs w:val="12"/>
        </w:rPr>
      </w:pPr>
      <w:r w:rsidRPr="00003455">
        <w:rPr>
          <w:noProof/>
          <w:sz w:val="10"/>
          <w:szCs w:val="12"/>
        </w:rPr>
        <mc:AlternateContent>
          <mc:Choice Requires="wps">
            <w:drawing>
              <wp:inline distT="0" distB="0" distL="0" distR="0" wp14:anchorId="0F3E4580" wp14:editId="62FCEC61">
                <wp:extent cx="5943600" cy="0"/>
                <wp:effectExtent l="0" t="0" r="0" b="0"/>
                <wp:docPr id="121262211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8DFA4C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42004EE" w14:textId="77777777" w:rsidR="003C23B7" w:rsidRDefault="00EB3DF6" w:rsidP="009E3475">
      <w:r>
        <w:t>Motivated, personable, self-taught cloud professional with multiple certifications and credentials, as well as 2 years of experience building, designing, and deploying active projects</w:t>
      </w:r>
      <w:r w:rsidR="003C23B7">
        <w:t xml:space="preserve"> and architectures</w:t>
      </w:r>
      <w:r>
        <w:t xml:space="preserve"> in </w:t>
      </w:r>
      <w:r w:rsidR="00FC3A6D">
        <w:t>Microsoft Azure</w:t>
      </w:r>
      <w:r w:rsidR="003C23B7">
        <w:t xml:space="preserve"> through the portal, scripting, and infrastructure as code</w:t>
      </w:r>
      <w:r w:rsidR="00FC3A6D">
        <w:t>.</w:t>
      </w:r>
      <w:r w:rsidR="003C23B7">
        <w:t xml:space="preserve"> Talent for quickly mastering technology and concepts, always looking to become more knowledgeable and efficient at my craft in any and every way possible. Diplomatic and tactful with professionals and non-professionals at all levels.</w:t>
      </w:r>
    </w:p>
    <w:p w14:paraId="22E995E5" w14:textId="426CD747" w:rsidR="003C23B7" w:rsidRPr="003C23B7" w:rsidRDefault="003C23B7" w:rsidP="003C23B7">
      <w:pPr>
        <w:pStyle w:val="Heading1"/>
        <w:rPr>
          <w:rFonts w:asciiTheme="minorHAnsi" w:hAnsiTheme="minorHAnsi" w:cstheme="minorHAnsi"/>
          <w:b w:val="0"/>
          <w:bCs/>
          <w:sz w:val="20"/>
          <w:szCs w:val="20"/>
        </w:rPr>
      </w:pPr>
      <w:r w:rsidRPr="003C23B7">
        <w:rPr>
          <w:rFonts w:asciiTheme="minorHAnsi" w:hAnsiTheme="minorHAnsi" w:cstheme="minorHAnsi"/>
          <w:b w:val="0"/>
          <w:bCs/>
          <w:sz w:val="20"/>
          <w:szCs w:val="20"/>
        </w:rPr>
        <w:t>Flexible and versatile – able to maintain a sense of humor under pressure. Poised and competent under pressure. Thrives in deadline-driven environments. Excellent in team-oriented environments as well as individual work.</w:t>
      </w:r>
    </w:p>
    <w:p w14:paraId="18D045EA" w14:textId="53489784" w:rsidR="003C23B7" w:rsidRDefault="00FC3A6D" w:rsidP="003C23B7">
      <w:pPr>
        <w:pStyle w:val="Heading1"/>
      </w:pPr>
      <w:r>
        <w:t xml:space="preserve"> </w:t>
      </w:r>
      <w:sdt>
        <w:sdtPr>
          <w:id w:val="592895854"/>
          <w:placeholder>
            <w:docPart w:val="8412AE0D42B54818ACAE8C2C9C46EAE7"/>
          </w:placeholder>
          <w:temporary/>
          <w:showingPlcHdr/>
          <w15:appearance w15:val="hidden"/>
        </w:sdtPr>
        <w:sdtContent>
          <w:r w:rsidR="003C23B7">
            <w:t>Skills &amp; abilities</w:t>
          </w:r>
        </w:sdtContent>
      </w:sdt>
    </w:p>
    <w:p w14:paraId="0916F03D" w14:textId="77777777" w:rsidR="003C23B7" w:rsidRPr="00003455" w:rsidRDefault="003C23B7" w:rsidP="003C23B7">
      <w:pPr>
        <w:spacing w:line="168" w:lineRule="auto"/>
        <w:rPr>
          <w:sz w:val="10"/>
          <w:szCs w:val="12"/>
        </w:rPr>
      </w:pPr>
      <w:r w:rsidRPr="00003455">
        <w:rPr>
          <w:noProof/>
          <w:sz w:val="10"/>
          <w:szCs w:val="12"/>
        </w:rPr>
        <mc:AlternateContent>
          <mc:Choice Requires="wps">
            <w:drawing>
              <wp:inline distT="0" distB="0" distL="0" distR="0" wp14:anchorId="79DE987E" wp14:editId="6B8D1A20">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AA1ABA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00AF98C" w14:textId="19C463D8" w:rsidR="003C23B7" w:rsidRDefault="0015607D" w:rsidP="003C23B7">
      <w:pPr>
        <w:pStyle w:val="ListBullet"/>
      </w:pPr>
      <w:r>
        <w:t>PowerShell scripting</w:t>
      </w:r>
    </w:p>
    <w:p w14:paraId="41D74965" w14:textId="11F08C14" w:rsidR="0015607D" w:rsidRDefault="0015607D" w:rsidP="003C23B7">
      <w:pPr>
        <w:pStyle w:val="ListBullet"/>
      </w:pPr>
      <w:r>
        <w:t xml:space="preserve">Bicep &amp; ARM </w:t>
      </w:r>
      <w:proofErr w:type="spellStart"/>
      <w:r>
        <w:t>IaC</w:t>
      </w:r>
      <w:proofErr w:type="spellEnd"/>
      <w:r>
        <w:t xml:space="preserve"> deployments</w:t>
      </w:r>
    </w:p>
    <w:p w14:paraId="132FC9F8" w14:textId="257B7354" w:rsidR="0015607D" w:rsidRDefault="0015607D" w:rsidP="003C23B7">
      <w:pPr>
        <w:pStyle w:val="ListBullet"/>
      </w:pPr>
      <w:r>
        <w:t xml:space="preserve">HTML CSS &amp; </w:t>
      </w:r>
      <w:proofErr w:type="spellStart"/>
      <w:r>
        <w:t>Javascript</w:t>
      </w:r>
      <w:proofErr w:type="spellEnd"/>
    </w:p>
    <w:p w14:paraId="758482C0" w14:textId="36651EB7" w:rsidR="0015607D" w:rsidRDefault="0015607D" w:rsidP="003C23B7">
      <w:pPr>
        <w:pStyle w:val="ListBullet"/>
      </w:pPr>
      <w:r>
        <w:t>Virtual networking design and deployment</w:t>
      </w:r>
    </w:p>
    <w:p w14:paraId="00BEA404" w14:textId="0BD7FC07" w:rsidR="0015607D" w:rsidRDefault="0015607D" w:rsidP="003C23B7">
      <w:pPr>
        <w:pStyle w:val="ListBullet"/>
      </w:pPr>
      <w:r>
        <w:t xml:space="preserve">CI/CD with </w:t>
      </w:r>
      <w:proofErr w:type="spellStart"/>
      <w:r>
        <w:t>Github</w:t>
      </w:r>
      <w:proofErr w:type="spellEnd"/>
    </w:p>
    <w:p w14:paraId="50146233" w14:textId="77777777" w:rsidR="003C23B7" w:rsidRDefault="003C23B7" w:rsidP="003C23B7">
      <w:pPr>
        <w:pStyle w:val="ListBullet"/>
      </w:pPr>
      <w:sdt>
        <w:sdtPr>
          <w:id w:val="-296685869"/>
          <w:placeholder>
            <w:docPart w:val="83E405A23DD04BC3A15856678916277A"/>
          </w:placeholder>
          <w:temporary/>
          <w:showingPlcHdr/>
          <w15:appearance w15:val="hidden"/>
        </w:sdtPr>
        <w:sdtContent>
          <w:r>
            <w:t>Problem solving</w:t>
          </w:r>
        </w:sdtContent>
      </w:sdt>
    </w:p>
    <w:p w14:paraId="39081F69" w14:textId="5BDC5B41" w:rsidR="003C23B7" w:rsidRDefault="0015607D" w:rsidP="003C23B7">
      <w:pPr>
        <w:pStyle w:val="ListBullet"/>
      </w:pPr>
      <w:r>
        <w:t>Strong communication</w:t>
      </w:r>
    </w:p>
    <w:p w14:paraId="07A9D3AB" w14:textId="298319A0" w:rsidR="003C23B7" w:rsidRDefault="003C23B7" w:rsidP="003C23B7">
      <w:pPr>
        <w:pStyle w:val="ListBullet"/>
      </w:pPr>
      <w:sdt>
        <w:sdtPr>
          <w:id w:val="1135608373"/>
          <w:placeholder>
            <w:docPart w:val="C6E1DA85A91F4DC9855399D74B0F5627"/>
          </w:placeholder>
          <w:temporary/>
          <w:showingPlcHdr/>
          <w15:appearance w15:val="hidden"/>
        </w:sdtPr>
        <w:sdtContent>
          <w:r>
            <w:t>Leadership</w:t>
          </w:r>
        </w:sdtContent>
      </w:sdt>
      <w:r>
        <w:t xml:space="preserve"> </w:t>
      </w:r>
      <w:r w:rsidR="0015607D">
        <w:t>&amp; Management</w:t>
      </w:r>
    </w:p>
    <w:p w14:paraId="3F0DC964" w14:textId="1A002738" w:rsidR="00EB3DF6" w:rsidRDefault="0015607D" w:rsidP="009E3475">
      <w:pPr>
        <w:pStyle w:val="ListBullet"/>
      </w:pPr>
      <w:r>
        <w:t>Strong customer service</w:t>
      </w:r>
    </w:p>
    <w:p w14:paraId="182CE748" w14:textId="77777777" w:rsidR="0015607D" w:rsidRDefault="0015607D" w:rsidP="0015607D">
      <w:pPr>
        <w:pStyle w:val="ListBullet"/>
        <w:numPr>
          <w:ilvl w:val="0"/>
          <w:numId w:val="0"/>
        </w:numPr>
        <w:ind w:left="288"/>
      </w:pPr>
    </w:p>
    <w:p w14:paraId="4051475B" w14:textId="492F28F3" w:rsidR="0015607D" w:rsidRPr="0015607D" w:rsidRDefault="0015607D" w:rsidP="0015607D">
      <w:pPr>
        <w:keepNext/>
        <w:keepLines/>
        <w:spacing w:before="200" w:after="80"/>
        <w:outlineLvl w:val="0"/>
        <w:rPr>
          <w:rFonts w:asciiTheme="majorHAnsi" w:eastAsiaTheme="majorEastAsia" w:hAnsiTheme="majorHAnsi" w:cs="Times New Roman (Headings CS)"/>
          <w:b/>
          <w:spacing w:val="-10"/>
          <w:sz w:val="24"/>
          <w:szCs w:val="32"/>
        </w:rPr>
      </w:pPr>
      <w:r w:rsidRPr="0015607D">
        <w:rPr>
          <w:rFonts w:asciiTheme="majorHAnsi" w:eastAsiaTheme="majorEastAsia" w:hAnsiTheme="majorHAnsi" w:cs="Times New Roman (Headings CS)"/>
          <w:b/>
          <w:spacing w:val="-10"/>
          <w:sz w:val="24"/>
          <w:szCs w:val="32"/>
        </w:rPr>
        <w:t>Pro</w:t>
      </w:r>
      <w:r>
        <w:rPr>
          <w:rFonts w:asciiTheme="majorHAnsi" w:eastAsiaTheme="majorEastAsia" w:hAnsiTheme="majorHAnsi" w:cs="Times New Roman (Headings CS)"/>
          <w:b/>
          <w:spacing w:val="-10"/>
          <w:sz w:val="24"/>
          <w:szCs w:val="32"/>
        </w:rPr>
        <w:t>jects</w:t>
      </w:r>
    </w:p>
    <w:p w14:paraId="092B3A30" w14:textId="77777777" w:rsidR="0015607D" w:rsidRPr="0015607D" w:rsidRDefault="0015607D" w:rsidP="0015607D">
      <w:pPr>
        <w:spacing w:line="168" w:lineRule="auto"/>
        <w:rPr>
          <w:sz w:val="10"/>
          <w:szCs w:val="12"/>
        </w:rPr>
      </w:pPr>
      <w:r w:rsidRPr="0015607D">
        <w:rPr>
          <w:noProof/>
          <w:sz w:val="10"/>
          <w:szCs w:val="12"/>
        </w:rPr>
        <mc:AlternateContent>
          <mc:Choice Requires="wps">
            <w:drawing>
              <wp:inline distT="0" distB="0" distL="0" distR="0" wp14:anchorId="5A640BE4" wp14:editId="4B291C78">
                <wp:extent cx="5943600" cy="0"/>
                <wp:effectExtent l="0" t="0" r="0" b="0"/>
                <wp:docPr id="16046573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ysClr val="windowText" lastClr="000000"/>
                          </a:solidFill>
                          <a:prstDash val="solid"/>
                          <a:miter lim="800000"/>
                        </a:ln>
                        <a:effectLst/>
                      </wps:spPr>
                      <wps:bodyPr/>
                    </wps:wsp>
                  </a:graphicData>
                </a:graphic>
              </wp:inline>
            </w:drawing>
          </mc:Choice>
          <mc:Fallback>
            <w:pict>
              <v:line w14:anchorId="71B1AAC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" strokecolor="windowText" strokeweight="1pt">
                <v:stroke joinstyle="miter"/>
                <w10:anchorlock/>
              </v:line>
            </w:pict>
          </mc:Fallback>
        </mc:AlternateContent>
      </w:r>
    </w:p>
    <w:p w14:paraId="6AB458C3" w14:textId="35A29AFA" w:rsidR="0015607D" w:rsidRDefault="0015607D" w:rsidP="0015607D">
      <w:pPr>
        <w:pStyle w:val="ListBullet"/>
        <w:numPr>
          <w:ilvl w:val="0"/>
          <w:numId w:val="0"/>
        </w:numPr>
        <w:rPr>
          <w:b/>
          <w:bCs/>
        </w:rPr>
      </w:pPr>
      <w:r>
        <w:rPr>
          <w:b/>
          <w:bCs/>
        </w:rPr>
        <w:t>Azure Resume Site</w:t>
      </w:r>
    </w:p>
    <w:p w14:paraId="721A6436" w14:textId="71B3C44C" w:rsidR="0015607D" w:rsidRDefault="0015607D" w:rsidP="0015607D">
      <w:pPr>
        <w:pStyle w:val="ListBullet"/>
        <w:numPr>
          <w:ilvl w:val="0"/>
          <w:numId w:val="0"/>
        </w:numPr>
      </w:pPr>
      <w:r>
        <w:t xml:space="preserve">A </w:t>
      </w:r>
      <w:r w:rsidR="006F7627">
        <w:t>s</w:t>
      </w:r>
      <w:r>
        <w:t xml:space="preserve">tatic website hosted in a $web container in an azure storage account that serves as my personal CV website. </w:t>
      </w:r>
      <w:r w:rsidR="006F7627">
        <w:t xml:space="preserve"> The name server records for the site are hosted on azure in a public DNS zone with a configured CDN profile. Integration of CI/CD with </w:t>
      </w:r>
      <w:proofErr w:type="spellStart"/>
      <w:r w:rsidR="006F7627">
        <w:t>Github</w:t>
      </w:r>
      <w:proofErr w:type="spellEnd"/>
      <w:r w:rsidR="006F7627">
        <w:t xml:space="preserve"> Actions to push all changes of the site to Azure and keep all files up to date. Site is active and can be viewed at </w:t>
      </w:r>
      <w:hyperlink r:id="rId11" w:history="1">
        <w:r w:rsidR="00ED58E4" w:rsidRPr="00ED58E4">
          <w:rPr>
            <w:color w:val="0000FF"/>
            <w:u w:val="single"/>
          </w:rPr>
          <w:t>Brian Meinert's Personal Site (bmeinert.com)</w:t>
        </w:r>
      </w:hyperlink>
      <w:r w:rsidR="006F7627">
        <w:t>.</w:t>
      </w:r>
    </w:p>
    <w:p w14:paraId="179611CC" w14:textId="77777777" w:rsidR="006F7627" w:rsidRDefault="006F7627" w:rsidP="0015607D">
      <w:pPr>
        <w:pStyle w:val="ListBullet"/>
        <w:numPr>
          <w:ilvl w:val="0"/>
          <w:numId w:val="0"/>
        </w:numPr>
      </w:pPr>
    </w:p>
    <w:p w14:paraId="65822A44" w14:textId="3AEEF949" w:rsidR="006F7627" w:rsidRDefault="006F7627" w:rsidP="0015607D">
      <w:pPr>
        <w:pStyle w:val="ListBullet"/>
        <w:numPr>
          <w:ilvl w:val="0"/>
          <w:numId w:val="0"/>
        </w:numPr>
        <w:rPr>
          <w:b/>
          <w:bCs/>
        </w:rPr>
      </w:pPr>
      <w:r>
        <w:rPr>
          <w:b/>
          <w:bCs/>
        </w:rPr>
        <w:t>Scripting Azure Labs</w:t>
      </w:r>
    </w:p>
    <w:p w14:paraId="75C9D73D" w14:textId="065E5A56" w:rsidR="006F7627" w:rsidRDefault="006F7627" w:rsidP="0015607D">
      <w:pPr>
        <w:pStyle w:val="ListBullet"/>
        <w:numPr>
          <w:ilvl w:val="0"/>
          <w:numId w:val="0"/>
        </w:numPr>
      </w:pPr>
      <w:r>
        <w:t xml:space="preserve">A collection of deployments of different architectures are deployed through a combination of PowerShell scripts and ARM templates. </w:t>
      </w:r>
      <w:r w:rsidR="00ED58E4">
        <w:t xml:space="preserve">Deployments consist of resources such as VMs, </w:t>
      </w:r>
      <w:proofErr w:type="spellStart"/>
      <w:r w:rsidR="00ED58E4">
        <w:t>vnets</w:t>
      </w:r>
      <w:proofErr w:type="spellEnd"/>
      <w:r w:rsidR="00ED58E4">
        <w:t xml:space="preserve">, user and group creation in </w:t>
      </w:r>
      <w:proofErr w:type="spellStart"/>
      <w:r w:rsidR="00ED58E4">
        <w:t>Entra</w:t>
      </w:r>
      <w:proofErr w:type="spellEnd"/>
      <w:r w:rsidR="00ED58E4">
        <w:t xml:space="preserve"> ID/Azure AD, virtual networks, connections, and </w:t>
      </w:r>
      <w:proofErr w:type="spellStart"/>
      <w:r w:rsidR="00ED58E4">
        <w:t>vnet</w:t>
      </w:r>
      <w:proofErr w:type="spellEnd"/>
      <w:r w:rsidR="00ED58E4">
        <w:t xml:space="preserve"> appliances. </w:t>
      </w:r>
      <w:proofErr w:type="spellStart"/>
      <w:r w:rsidR="00ED58E4">
        <w:t>Github</w:t>
      </w:r>
      <w:proofErr w:type="spellEnd"/>
      <w:r w:rsidR="00ED58E4">
        <w:t xml:space="preserve"> repository can </w:t>
      </w:r>
      <w:r w:rsidR="00ED58E4">
        <w:lastRenderedPageBreak/>
        <w:t xml:space="preserve">be viewed at </w:t>
      </w:r>
      <w:hyperlink r:id="rId12" w:history="1">
        <w:r w:rsidR="00ED58E4" w:rsidRPr="00ED58E4">
          <w:rPr>
            <w:color w:val="0000FF"/>
            <w:u w:val="single"/>
          </w:rPr>
          <w:t>bmeinert8/</w:t>
        </w:r>
        <w:proofErr w:type="spellStart"/>
        <w:r w:rsidR="00ED58E4" w:rsidRPr="00ED58E4">
          <w:rPr>
            <w:color w:val="0000FF"/>
            <w:u w:val="single"/>
          </w:rPr>
          <w:t>Powershell</w:t>
        </w:r>
        <w:proofErr w:type="spellEnd"/>
        <w:r w:rsidR="00ED58E4" w:rsidRPr="00ED58E4">
          <w:rPr>
            <w:color w:val="0000FF"/>
            <w:u w:val="single"/>
          </w:rPr>
          <w:t xml:space="preserve">-Scripts: </w:t>
        </w:r>
        <w:proofErr w:type="spellStart"/>
        <w:r w:rsidR="00ED58E4" w:rsidRPr="00ED58E4">
          <w:rPr>
            <w:color w:val="0000FF"/>
            <w:u w:val="single"/>
          </w:rPr>
          <w:t>Powershell</w:t>
        </w:r>
        <w:proofErr w:type="spellEnd"/>
        <w:r w:rsidR="00ED58E4" w:rsidRPr="00ED58E4">
          <w:rPr>
            <w:color w:val="0000FF"/>
            <w:u w:val="single"/>
          </w:rPr>
          <w:t xml:space="preserve"> automation of different Azure study labs (github.com)</w:t>
        </w:r>
      </w:hyperlink>
      <w:r w:rsidR="00ED58E4">
        <w:t>.</w:t>
      </w:r>
    </w:p>
    <w:p w14:paraId="0F2A41EA" w14:textId="77777777" w:rsidR="00ED58E4" w:rsidRDefault="00ED58E4" w:rsidP="0015607D">
      <w:pPr>
        <w:pStyle w:val="ListBullet"/>
        <w:numPr>
          <w:ilvl w:val="0"/>
          <w:numId w:val="0"/>
        </w:numPr>
      </w:pPr>
    </w:p>
    <w:p w14:paraId="2CC417D2" w14:textId="4B06B821" w:rsidR="00ED58E4" w:rsidRDefault="00ED58E4" w:rsidP="0015607D">
      <w:pPr>
        <w:pStyle w:val="ListBullet"/>
        <w:numPr>
          <w:ilvl w:val="0"/>
          <w:numId w:val="0"/>
        </w:numPr>
        <w:rPr>
          <w:b/>
          <w:bCs/>
        </w:rPr>
      </w:pPr>
      <w:r>
        <w:rPr>
          <w:b/>
          <w:bCs/>
        </w:rPr>
        <w:t xml:space="preserve">Azure Automated </w:t>
      </w:r>
      <w:proofErr w:type="spellStart"/>
      <w:r>
        <w:rPr>
          <w:b/>
          <w:bCs/>
        </w:rPr>
        <w:t>Onboarder</w:t>
      </w:r>
      <w:proofErr w:type="spellEnd"/>
    </w:p>
    <w:p w14:paraId="2F7C99EB" w14:textId="2DBB6760" w:rsidR="0015607D" w:rsidRDefault="00ED58E4" w:rsidP="00ED58E4">
      <w:pPr>
        <w:pStyle w:val="ListBullet"/>
        <w:numPr>
          <w:ilvl w:val="0"/>
          <w:numId w:val="0"/>
        </w:numPr>
      </w:pPr>
      <w:r>
        <w:t>Created an Azure Logic App</w:t>
      </w:r>
      <w:r>
        <w:rPr>
          <w:color w:val="auto"/>
        </w:rPr>
        <w:t xml:space="preserve"> to automate the task of creating a new user in Microsoft </w:t>
      </w:r>
      <w:proofErr w:type="spellStart"/>
      <w:r>
        <w:rPr>
          <w:color w:val="auto"/>
        </w:rPr>
        <w:t>Entra</w:t>
      </w:r>
      <w:proofErr w:type="spellEnd"/>
      <w:r>
        <w:rPr>
          <w:color w:val="auto"/>
        </w:rPr>
        <w:t xml:space="preserve"> ID. </w:t>
      </w:r>
      <w:r w:rsidR="00500824">
        <w:rPr>
          <w:color w:val="auto"/>
        </w:rPr>
        <w:t>Using logic app workflow, t</w:t>
      </w:r>
      <w:r>
        <w:rPr>
          <w:color w:val="auto"/>
        </w:rPr>
        <w:t xml:space="preserve">he app </w:t>
      </w:r>
      <w:r w:rsidR="00500824">
        <w:rPr>
          <w:color w:val="auto"/>
        </w:rPr>
        <w:t xml:space="preserve">automatically creates a new user, adds them to a specified group with their proper permissions, </w:t>
      </w:r>
      <w:proofErr w:type="gramStart"/>
      <w:r w:rsidR="00500824">
        <w:rPr>
          <w:color w:val="auto"/>
        </w:rPr>
        <w:t>and also</w:t>
      </w:r>
      <w:proofErr w:type="gramEnd"/>
      <w:r w:rsidR="00500824">
        <w:rPr>
          <w:color w:val="auto"/>
        </w:rPr>
        <w:t xml:space="preserve"> sends an email to the user administrator to review and enable the account via and HTTP request which I trigger from thunder client in </w:t>
      </w:r>
      <w:proofErr w:type="spellStart"/>
      <w:r w:rsidR="00500824">
        <w:rPr>
          <w:color w:val="auto"/>
        </w:rPr>
        <w:t>VSCode</w:t>
      </w:r>
      <w:proofErr w:type="spellEnd"/>
      <w:r w:rsidR="00500824">
        <w:rPr>
          <w:color w:val="auto"/>
        </w:rPr>
        <w:t xml:space="preserve">. The user creation is also secured through a key vault connector which grants managed identity role to use secrets in which the password is stored, being sure no access secrets are hard coded. I blogged in detail of the app at </w:t>
      </w:r>
      <w:hyperlink r:id="rId13" w:history="1">
        <w:r w:rsidR="00500824" w:rsidRPr="00500824">
          <w:rPr>
            <w:color w:val="0000FF"/>
            <w:u w:val="single"/>
          </w:rPr>
          <w:t>Azure Automated Onboarding Project - DEV Community</w:t>
        </w:r>
      </w:hyperlink>
      <w:r w:rsidR="00500824">
        <w:t xml:space="preserve">, and updating the key vault integration at </w:t>
      </w:r>
      <w:hyperlink r:id="rId14" w:history="1">
        <w:r w:rsidR="00500824" w:rsidRPr="00500824">
          <w:rPr>
            <w:color w:val="0000FF"/>
            <w:u w:val="single"/>
          </w:rPr>
          <w:t>Updates to the Azure Onboarding App - DEV Community</w:t>
        </w:r>
      </w:hyperlink>
      <w:r w:rsidR="00500824">
        <w:t>.</w:t>
      </w:r>
    </w:p>
    <w:p w14:paraId="3906BEBE" w14:textId="77777777" w:rsidR="00B133D9" w:rsidRDefault="00B133D9" w:rsidP="00ED58E4">
      <w:pPr>
        <w:pStyle w:val="ListBullet"/>
        <w:numPr>
          <w:ilvl w:val="0"/>
          <w:numId w:val="0"/>
        </w:numPr>
      </w:pPr>
    </w:p>
    <w:p w14:paraId="1D97ABD7" w14:textId="0802F4EA" w:rsidR="00B133D9" w:rsidRDefault="00B133D9" w:rsidP="00ED58E4">
      <w:pPr>
        <w:pStyle w:val="ListBullet"/>
        <w:numPr>
          <w:ilvl w:val="0"/>
          <w:numId w:val="0"/>
        </w:numPr>
        <w:rPr>
          <w:b/>
          <w:bCs/>
        </w:rPr>
      </w:pPr>
      <w:r>
        <w:rPr>
          <w:b/>
          <w:bCs/>
        </w:rPr>
        <w:t>Inter-site Connectivity Architecture Deployment</w:t>
      </w:r>
    </w:p>
    <w:p w14:paraId="14A2EA45" w14:textId="43E6B630" w:rsidR="00B133D9" w:rsidRDefault="00B133D9" w:rsidP="00ED58E4">
      <w:pPr>
        <w:pStyle w:val="ListBullet"/>
        <w:numPr>
          <w:ilvl w:val="0"/>
          <w:numId w:val="0"/>
        </w:numPr>
      </w:pPr>
      <w:r>
        <w:t xml:space="preserve">Designed a basic multi location network architecture connected through both local and global peering. Once created, deployment was enlisted as Bicep files through PowerShell. Proceeded to test network connections through </w:t>
      </w:r>
      <w:r w:rsidR="00FF4AB6">
        <w:t xml:space="preserve">network watcher connection trouble shoot. </w:t>
      </w:r>
      <w:r>
        <w:t xml:space="preserve">Credentials of the VM’s deployed in the virtual networks are locked down through key </w:t>
      </w:r>
      <w:proofErr w:type="gramStart"/>
      <w:r>
        <w:t>vault</w:t>
      </w:r>
      <w:proofErr w:type="gramEnd"/>
      <w:r>
        <w:t xml:space="preserve"> to ensure no exposure to potential malicious users.</w:t>
      </w:r>
      <w:r w:rsidR="00FF4AB6">
        <w:t xml:space="preserve"> Repository for the project can be found at </w:t>
      </w:r>
      <w:hyperlink r:id="rId15" w:history="1">
        <w:r w:rsidR="00FF4AB6" w:rsidRPr="00FF4AB6">
          <w:rPr>
            <w:color w:val="0000FF"/>
            <w:u w:val="single"/>
          </w:rPr>
          <w:t>bmeinert8/</w:t>
        </w:r>
        <w:proofErr w:type="spellStart"/>
        <w:r w:rsidR="00FF4AB6" w:rsidRPr="00FF4AB6">
          <w:rPr>
            <w:color w:val="0000FF"/>
            <w:u w:val="single"/>
          </w:rPr>
          <w:t>ImplementIntersiteConnectivityLab</w:t>
        </w:r>
        <w:proofErr w:type="spellEnd"/>
        <w:r w:rsidR="00FF4AB6" w:rsidRPr="00FF4AB6">
          <w:rPr>
            <w:color w:val="0000FF"/>
            <w:u w:val="single"/>
          </w:rPr>
          <w:t xml:space="preserve">: Bicep Deployment for implementing </w:t>
        </w:r>
        <w:proofErr w:type="spellStart"/>
        <w:r w:rsidR="00FF4AB6" w:rsidRPr="00FF4AB6">
          <w:rPr>
            <w:color w:val="0000FF"/>
            <w:u w:val="single"/>
          </w:rPr>
          <w:t>intersite</w:t>
        </w:r>
        <w:proofErr w:type="spellEnd"/>
        <w:r w:rsidR="00FF4AB6" w:rsidRPr="00FF4AB6">
          <w:rPr>
            <w:color w:val="0000FF"/>
            <w:u w:val="single"/>
          </w:rPr>
          <w:t xml:space="preserve"> connectivity lab. (github.com)</w:t>
        </w:r>
      </w:hyperlink>
      <w:r w:rsidR="00FF4AB6">
        <w:t>.</w:t>
      </w:r>
    </w:p>
    <w:p w14:paraId="08996309" w14:textId="77777777" w:rsidR="00FF4AB6" w:rsidRDefault="00FF4AB6" w:rsidP="00ED58E4">
      <w:pPr>
        <w:pStyle w:val="ListBullet"/>
        <w:numPr>
          <w:ilvl w:val="0"/>
          <w:numId w:val="0"/>
        </w:numPr>
      </w:pPr>
    </w:p>
    <w:p w14:paraId="461FCC02" w14:textId="410885F7" w:rsidR="00FF4AB6" w:rsidRPr="0015607D" w:rsidRDefault="00FF4AB6" w:rsidP="00FF4AB6">
      <w:pPr>
        <w:keepNext/>
        <w:keepLines/>
        <w:spacing w:before="200" w:after="80"/>
        <w:outlineLvl w:val="0"/>
        <w:rPr>
          <w:rFonts w:asciiTheme="majorHAnsi" w:eastAsiaTheme="majorEastAsia" w:hAnsiTheme="majorHAnsi" w:cs="Times New Roman (Headings CS)"/>
          <w:b/>
          <w:spacing w:val="-10"/>
          <w:sz w:val="24"/>
          <w:szCs w:val="32"/>
        </w:rPr>
      </w:pPr>
      <w:r>
        <w:rPr>
          <w:rFonts w:asciiTheme="majorHAnsi" w:eastAsiaTheme="majorEastAsia" w:hAnsiTheme="majorHAnsi" w:cs="Times New Roman (Headings CS)"/>
          <w:b/>
          <w:spacing w:val="-10"/>
          <w:sz w:val="24"/>
          <w:szCs w:val="32"/>
        </w:rPr>
        <w:t>Certifications &amp; credentials</w:t>
      </w:r>
    </w:p>
    <w:p w14:paraId="4CE2506D" w14:textId="77777777" w:rsidR="00FF4AB6" w:rsidRPr="0015607D" w:rsidRDefault="00FF4AB6" w:rsidP="00FF4AB6">
      <w:pPr>
        <w:spacing w:line="168" w:lineRule="auto"/>
        <w:rPr>
          <w:sz w:val="10"/>
          <w:szCs w:val="12"/>
        </w:rPr>
      </w:pPr>
      <w:r w:rsidRPr="0015607D">
        <w:rPr>
          <w:noProof/>
          <w:sz w:val="10"/>
          <w:szCs w:val="12"/>
        </w:rPr>
        <mc:AlternateContent>
          <mc:Choice Requires="wps">
            <w:drawing>
              <wp:inline distT="0" distB="0" distL="0" distR="0" wp14:anchorId="21344E6D" wp14:editId="6EB1637E">
                <wp:extent cx="5943600" cy="0"/>
                <wp:effectExtent l="0" t="0" r="0" b="0"/>
                <wp:docPr id="53433326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ysClr val="windowText" lastClr="000000"/>
                          </a:solidFill>
                          <a:prstDash val="solid"/>
                          <a:miter lim="800000"/>
                        </a:ln>
                        <a:effectLst/>
                      </wps:spPr>
                      <wps:bodyPr/>
                    </wps:wsp>
                  </a:graphicData>
                </a:graphic>
              </wp:inline>
            </w:drawing>
          </mc:Choice>
          <mc:Fallback>
            <w:pict>
              <v:line w14:anchorId="326BDCA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" strokecolor="windowText" strokeweight="1pt">
                <v:stroke joinstyle="miter"/>
                <w10:anchorlock/>
              </v:line>
            </w:pict>
          </mc:Fallback>
        </mc:AlternateContent>
      </w:r>
    </w:p>
    <w:p w14:paraId="5F5B1606" w14:textId="6438E2BA" w:rsidR="00FF4AB6" w:rsidRPr="00C178D2" w:rsidRDefault="00FF4AB6" w:rsidP="00FF4AB6">
      <w:pPr>
        <w:pStyle w:val="ListBullet"/>
        <w:numPr>
          <w:ilvl w:val="0"/>
          <w:numId w:val="20"/>
        </w:numPr>
        <w:rPr>
          <w:b/>
          <w:bCs/>
          <w:color w:val="auto"/>
        </w:rPr>
      </w:pPr>
      <w:r w:rsidRPr="00C178D2">
        <w:rPr>
          <w:b/>
          <w:bCs/>
          <w:color w:val="auto"/>
        </w:rPr>
        <w:t>Az 900 Azure Fundamentals</w:t>
      </w:r>
    </w:p>
    <w:p w14:paraId="54315A2D" w14:textId="32103514" w:rsidR="00FF4AB6" w:rsidRDefault="00FF4AB6" w:rsidP="00FF4AB6">
      <w:pPr>
        <w:pStyle w:val="ListBullet"/>
        <w:numPr>
          <w:ilvl w:val="1"/>
          <w:numId w:val="20"/>
        </w:numPr>
        <w:rPr>
          <w:color w:val="auto"/>
        </w:rPr>
      </w:pPr>
      <w:r>
        <w:rPr>
          <w:color w:val="auto"/>
        </w:rPr>
        <w:t>Certification number: 9ENA66-DF7114</w:t>
      </w:r>
    </w:p>
    <w:p w14:paraId="45605638" w14:textId="2C5291FB" w:rsidR="00FF4AB6" w:rsidRDefault="00FF4AB6" w:rsidP="00FF4AB6">
      <w:pPr>
        <w:pStyle w:val="ListBullet"/>
        <w:numPr>
          <w:ilvl w:val="1"/>
          <w:numId w:val="20"/>
        </w:numPr>
        <w:rPr>
          <w:color w:val="auto"/>
        </w:rPr>
      </w:pPr>
      <w:r>
        <w:rPr>
          <w:color w:val="auto"/>
        </w:rPr>
        <w:t>Received January 6</w:t>
      </w:r>
      <w:r w:rsidR="00EE50CD">
        <w:rPr>
          <w:color w:val="auto"/>
        </w:rPr>
        <w:t>, 2022</w:t>
      </w:r>
    </w:p>
    <w:p w14:paraId="47647120" w14:textId="5A61D9DA" w:rsidR="00EE50CD" w:rsidRPr="00C178D2" w:rsidRDefault="00EE50CD" w:rsidP="00EE50CD">
      <w:pPr>
        <w:pStyle w:val="ListBullet"/>
        <w:numPr>
          <w:ilvl w:val="0"/>
          <w:numId w:val="20"/>
        </w:numPr>
        <w:rPr>
          <w:b/>
          <w:bCs/>
          <w:color w:val="auto"/>
        </w:rPr>
      </w:pPr>
      <w:r w:rsidRPr="00C178D2">
        <w:rPr>
          <w:b/>
          <w:bCs/>
          <w:color w:val="auto"/>
        </w:rPr>
        <w:t xml:space="preserve">Az </w:t>
      </w:r>
      <w:r w:rsidRPr="00C178D2">
        <w:rPr>
          <w:b/>
          <w:bCs/>
          <w:color w:val="auto"/>
        </w:rPr>
        <w:t>104</w:t>
      </w:r>
      <w:r w:rsidRPr="00C178D2">
        <w:rPr>
          <w:b/>
          <w:bCs/>
          <w:color w:val="auto"/>
        </w:rPr>
        <w:t xml:space="preserve"> Azure </w:t>
      </w:r>
      <w:r w:rsidRPr="00C178D2">
        <w:rPr>
          <w:b/>
          <w:bCs/>
          <w:color w:val="auto"/>
        </w:rPr>
        <w:t>Administrator Associate</w:t>
      </w:r>
    </w:p>
    <w:p w14:paraId="7354BADA" w14:textId="7CCF26CB" w:rsidR="00EE50CD" w:rsidRDefault="00EE50CD" w:rsidP="00EE50CD">
      <w:pPr>
        <w:pStyle w:val="ListBullet"/>
        <w:numPr>
          <w:ilvl w:val="1"/>
          <w:numId w:val="20"/>
        </w:numPr>
        <w:rPr>
          <w:color w:val="auto"/>
        </w:rPr>
      </w:pPr>
      <w:r>
        <w:rPr>
          <w:color w:val="auto"/>
        </w:rPr>
        <w:t xml:space="preserve">Certification number: </w:t>
      </w:r>
      <w:r>
        <w:rPr>
          <w:color w:val="auto"/>
        </w:rPr>
        <w:t>88ACC0-1B3FC8</w:t>
      </w:r>
    </w:p>
    <w:p w14:paraId="1491426C" w14:textId="716A022E" w:rsidR="00EE50CD" w:rsidRDefault="00EE50CD" w:rsidP="00EE50CD">
      <w:pPr>
        <w:pStyle w:val="ListBullet"/>
        <w:numPr>
          <w:ilvl w:val="1"/>
          <w:numId w:val="20"/>
        </w:numPr>
        <w:rPr>
          <w:color w:val="auto"/>
        </w:rPr>
      </w:pPr>
      <w:r>
        <w:rPr>
          <w:color w:val="auto"/>
        </w:rPr>
        <w:t xml:space="preserve">Received </w:t>
      </w:r>
      <w:r>
        <w:rPr>
          <w:color w:val="auto"/>
        </w:rPr>
        <w:t>March 20</w:t>
      </w:r>
      <w:r>
        <w:rPr>
          <w:color w:val="auto"/>
        </w:rPr>
        <w:t>, 202</w:t>
      </w:r>
      <w:r>
        <w:rPr>
          <w:color w:val="auto"/>
        </w:rPr>
        <w:t>3</w:t>
      </w:r>
    </w:p>
    <w:p w14:paraId="6B371730" w14:textId="36F9FC69" w:rsidR="00EE50CD" w:rsidRDefault="00EE50CD" w:rsidP="00EE50CD">
      <w:pPr>
        <w:pStyle w:val="ListBullet"/>
        <w:numPr>
          <w:ilvl w:val="1"/>
          <w:numId w:val="20"/>
        </w:numPr>
        <w:rPr>
          <w:color w:val="auto"/>
        </w:rPr>
      </w:pPr>
      <w:r>
        <w:rPr>
          <w:color w:val="auto"/>
        </w:rPr>
        <w:t>Renewed January 21,2024</w:t>
      </w:r>
    </w:p>
    <w:p w14:paraId="18ECA310" w14:textId="78A0ADFD" w:rsidR="00EE50CD" w:rsidRPr="00C178D2" w:rsidRDefault="00EE50CD" w:rsidP="00EE50CD">
      <w:pPr>
        <w:pStyle w:val="ListBullet"/>
        <w:numPr>
          <w:ilvl w:val="0"/>
          <w:numId w:val="20"/>
        </w:numPr>
        <w:rPr>
          <w:b/>
          <w:bCs/>
          <w:color w:val="auto"/>
        </w:rPr>
      </w:pPr>
      <w:r w:rsidRPr="00C178D2">
        <w:rPr>
          <w:b/>
          <w:bCs/>
          <w:color w:val="auto"/>
        </w:rPr>
        <w:t xml:space="preserve">Az </w:t>
      </w:r>
      <w:r w:rsidRPr="00C178D2">
        <w:rPr>
          <w:b/>
          <w:bCs/>
          <w:color w:val="auto"/>
        </w:rPr>
        <w:t>700</w:t>
      </w:r>
      <w:r w:rsidRPr="00C178D2">
        <w:rPr>
          <w:b/>
          <w:bCs/>
          <w:color w:val="auto"/>
        </w:rPr>
        <w:t xml:space="preserve"> Azure </w:t>
      </w:r>
      <w:r w:rsidRPr="00C178D2">
        <w:rPr>
          <w:b/>
          <w:bCs/>
          <w:color w:val="auto"/>
        </w:rPr>
        <w:t>Network Engineer Associate</w:t>
      </w:r>
    </w:p>
    <w:p w14:paraId="49384D97" w14:textId="68ED908C" w:rsidR="00EE50CD" w:rsidRDefault="00EE50CD" w:rsidP="00EE50CD">
      <w:pPr>
        <w:pStyle w:val="ListBullet"/>
        <w:numPr>
          <w:ilvl w:val="1"/>
          <w:numId w:val="20"/>
        </w:numPr>
        <w:rPr>
          <w:color w:val="auto"/>
        </w:rPr>
      </w:pPr>
      <w:r>
        <w:rPr>
          <w:color w:val="auto"/>
        </w:rPr>
        <w:t xml:space="preserve">Certification number: </w:t>
      </w:r>
      <w:r>
        <w:rPr>
          <w:color w:val="auto"/>
        </w:rPr>
        <w:t>4107A7-Y3592B</w:t>
      </w:r>
    </w:p>
    <w:p w14:paraId="10057D37" w14:textId="63D6B7D8" w:rsidR="00EE50CD" w:rsidRDefault="00EE50CD" w:rsidP="00EE50CD">
      <w:pPr>
        <w:pStyle w:val="ListBullet"/>
        <w:numPr>
          <w:ilvl w:val="1"/>
          <w:numId w:val="20"/>
        </w:numPr>
        <w:rPr>
          <w:color w:val="auto"/>
        </w:rPr>
      </w:pPr>
      <w:r>
        <w:rPr>
          <w:color w:val="auto"/>
        </w:rPr>
        <w:t>Received</w:t>
      </w:r>
      <w:r>
        <w:rPr>
          <w:color w:val="auto"/>
        </w:rPr>
        <w:t xml:space="preserve"> May</w:t>
      </w:r>
      <w:r>
        <w:rPr>
          <w:color w:val="auto"/>
        </w:rPr>
        <w:t xml:space="preserve"> </w:t>
      </w:r>
      <w:r>
        <w:rPr>
          <w:color w:val="auto"/>
        </w:rPr>
        <w:t>18</w:t>
      </w:r>
      <w:r>
        <w:rPr>
          <w:color w:val="auto"/>
        </w:rPr>
        <w:t>, 202</w:t>
      </w:r>
      <w:r>
        <w:rPr>
          <w:color w:val="auto"/>
        </w:rPr>
        <w:t>3</w:t>
      </w:r>
    </w:p>
    <w:p w14:paraId="1DD51F67" w14:textId="1B500C1E" w:rsidR="00EE50CD" w:rsidRPr="00C178D2" w:rsidRDefault="00EE50CD" w:rsidP="00EE50CD">
      <w:pPr>
        <w:pStyle w:val="ListBullet"/>
        <w:numPr>
          <w:ilvl w:val="0"/>
          <w:numId w:val="20"/>
        </w:numPr>
        <w:rPr>
          <w:b/>
          <w:bCs/>
          <w:color w:val="auto"/>
        </w:rPr>
      </w:pPr>
      <w:r w:rsidRPr="00C178D2">
        <w:rPr>
          <w:b/>
          <w:bCs/>
          <w:color w:val="auto"/>
        </w:rPr>
        <w:t>Applied Skills Credential: Configure secure access to your workloads using Azure Networking</w:t>
      </w:r>
    </w:p>
    <w:p w14:paraId="142283B8" w14:textId="11FF7B04" w:rsidR="00EE50CD" w:rsidRDefault="00EE50CD" w:rsidP="00EE50CD">
      <w:pPr>
        <w:pStyle w:val="ListBullet"/>
        <w:numPr>
          <w:ilvl w:val="1"/>
          <w:numId w:val="20"/>
        </w:numPr>
        <w:rPr>
          <w:color w:val="auto"/>
        </w:rPr>
      </w:pPr>
      <w:r>
        <w:rPr>
          <w:color w:val="auto"/>
        </w:rPr>
        <w:t>C</w:t>
      </w:r>
      <w:r>
        <w:rPr>
          <w:color w:val="auto"/>
        </w:rPr>
        <w:t>redential</w:t>
      </w:r>
      <w:r>
        <w:rPr>
          <w:color w:val="auto"/>
        </w:rPr>
        <w:t xml:space="preserve"> </w:t>
      </w:r>
      <w:r>
        <w:rPr>
          <w:color w:val="auto"/>
        </w:rPr>
        <w:t>ID</w:t>
      </w:r>
      <w:r>
        <w:rPr>
          <w:color w:val="auto"/>
        </w:rPr>
        <w:t xml:space="preserve">: </w:t>
      </w:r>
      <w:proofErr w:type="gramStart"/>
      <w:r>
        <w:rPr>
          <w:color w:val="auto"/>
        </w:rPr>
        <w:t>3E25346E9F297DB</w:t>
      </w:r>
      <w:proofErr w:type="gramEnd"/>
    </w:p>
    <w:p w14:paraId="0B23E065" w14:textId="21E63B0F" w:rsidR="00EE50CD" w:rsidRDefault="00EE50CD" w:rsidP="00EE50CD">
      <w:pPr>
        <w:pStyle w:val="ListBullet"/>
        <w:numPr>
          <w:ilvl w:val="1"/>
          <w:numId w:val="20"/>
        </w:numPr>
        <w:rPr>
          <w:color w:val="auto"/>
        </w:rPr>
      </w:pPr>
      <w:r>
        <w:rPr>
          <w:color w:val="auto"/>
        </w:rPr>
        <w:t xml:space="preserve">Received </w:t>
      </w:r>
      <w:r>
        <w:rPr>
          <w:color w:val="auto"/>
        </w:rPr>
        <w:t>November 13, 2023</w:t>
      </w:r>
    </w:p>
    <w:p w14:paraId="550211F7" w14:textId="09FBB7F7" w:rsidR="00EE50CD" w:rsidRPr="00C178D2" w:rsidRDefault="00EE50CD" w:rsidP="00EE50CD">
      <w:pPr>
        <w:pStyle w:val="ListBullet"/>
        <w:numPr>
          <w:ilvl w:val="0"/>
          <w:numId w:val="20"/>
        </w:numPr>
        <w:rPr>
          <w:b/>
          <w:bCs/>
          <w:color w:val="auto"/>
        </w:rPr>
      </w:pPr>
      <w:r w:rsidRPr="00C178D2">
        <w:rPr>
          <w:b/>
          <w:bCs/>
          <w:color w:val="auto"/>
        </w:rPr>
        <w:t xml:space="preserve">Applied Skills Credential: </w:t>
      </w:r>
      <w:r w:rsidRPr="00C178D2">
        <w:rPr>
          <w:b/>
          <w:bCs/>
          <w:color w:val="auto"/>
        </w:rPr>
        <w:t xml:space="preserve">Secure storage for Azure files and Azure blob </w:t>
      </w:r>
      <w:proofErr w:type="gramStart"/>
      <w:r w:rsidRPr="00C178D2">
        <w:rPr>
          <w:b/>
          <w:bCs/>
          <w:color w:val="auto"/>
        </w:rPr>
        <w:t>storage</w:t>
      </w:r>
      <w:proofErr w:type="gramEnd"/>
    </w:p>
    <w:p w14:paraId="4B780D7E" w14:textId="671D83E9" w:rsidR="00EE50CD" w:rsidRDefault="00EE50CD" w:rsidP="00EE50CD">
      <w:pPr>
        <w:pStyle w:val="ListBullet"/>
        <w:numPr>
          <w:ilvl w:val="1"/>
          <w:numId w:val="20"/>
        </w:numPr>
        <w:rPr>
          <w:color w:val="auto"/>
        </w:rPr>
      </w:pPr>
      <w:r>
        <w:rPr>
          <w:color w:val="auto"/>
        </w:rPr>
        <w:t xml:space="preserve">Credential ID: </w:t>
      </w:r>
      <w:proofErr w:type="gramStart"/>
      <w:r>
        <w:rPr>
          <w:color w:val="auto"/>
        </w:rPr>
        <w:t>86885AB83B7E974B</w:t>
      </w:r>
      <w:proofErr w:type="gramEnd"/>
    </w:p>
    <w:p w14:paraId="57AA6FAB" w14:textId="64C322BE" w:rsidR="00EE50CD" w:rsidRDefault="00EE50CD" w:rsidP="00EE50CD">
      <w:pPr>
        <w:pStyle w:val="ListBullet"/>
        <w:numPr>
          <w:ilvl w:val="1"/>
          <w:numId w:val="20"/>
        </w:numPr>
        <w:rPr>
          <w:color w:val="auto"/>
        </w:rPr>
      </w:pPr>
      <w:r>
        <w:rPr>
          <w:color w:val="auto"/>
        </w:rPr>
        <w:t xml:space="preserve">Received November </w:t>
      </w:r>
      <w:r>
        <w:rPr>
          <w:color w:val="auto"/>
        </w:rPr>
        <w:t>7</w:t>
      </w:r>
      <w:r>
        <w:rPr>
          <w:color w:val="auto"/>
        </w:rPr>
        <w:t>, 2023</w:t>
      </w:r>
    </w:p>
    <w:p w14:paraId="46C33167" w14:textId="77777777" w:rsidR="00EE50CD" w:rsidRDefault="00EE50CD" w:rsidP="00EE50CD">
      <w:pPr>
        <w:pStyle w:val="ListBullet"/>
        <w:numPr>
          <w:ilvl w:val="0"/>
          <w:numId w:val="0"/>
        </w:numPr>
        <w:ind w:left="288"/>
        <w:rPr>
          <w:color w:val="auto"/>
        </w:rPr>
      </w:pPr>
    </w:p>
    <w:p w14:paraId="25B14AE7" w14:textId="77777777" w:rsidR="00EE50CD" w:rsidRDefault="00EE50CD" w:rsidP="00EE50CD">
      <w:pPr>
        <w:pStyle w:val="ListBullet"/>
        <w:numPr>
          <w:ilvl w:val="0"/>
          <w:numId w:val="0"/>
        </w:numPr>
        <w:ind w:left="288"/>
        <w:rPr>
          <w:color w:val="auto"/>
        </w:rPr>
      </w:pPr>
    </w:p>
    <w:p w14:paraId="310E9EBE" w14:textId="77777777" w:rsidR="00EE50CD" w:rsidRDefault="00EE50CD" w:rsidP="00EE50CD">
      <w:pPr>
        <w:pStyle w:val="ListBullet"/>
        <w:numPr>
          <w:ilvl w:val="0"/>
          <w:numId w:val="0"/>
        </w:numPr>
        <w:ind w:left="288"/>
        <w:rPr>
          <w:color w:val="auto"/>
        </w:rPr>
      </w:pPr>
    </w:p>
    <w:p w14:paraId="6A32F441" w14:textId="77777777" w:rsidR="00EE50CD" w:rsidRPr="00B133D9" w:rsidRDefault="00EE50CD" w:rsidP="00EE50CD">
      <w:pPr>
        <w:pStyle w:val="ListBullet"/>
        <w:numPr>
          <w:ilvl w:val="0"/>
          <w:numId w:val="0"/>
        </w:numPr>
        <w:ind w:left="288"/>
        <w:rPr>
          <w:color w:val="auto"/>
        </w:rPr>
      </w:pPr>
    </w:p>
    <w:p w14:paraId="06D52597" w14:textId="77777777" w:rsidR="0015607D" w:rsidRDefault="0015607D" w:rsidP="0015607D">
      <w:pPr>
        <w:pStyle w:val="ListBullet"/>
        <w:numPr>
          <w:ilvl w:val="0"/>
          <w:numId w:val="0"/>
        </w:numPr>
        <w:ind w:left="288"/>
      </w:pPr>
    </w:p>
    <w:p w14:paraId="0CA18211" w14:textId="77777777" w:rsidR="0015607D" w:rsidRDefault="0015607D" w:rsidP="0015607D">
      <w:pPr>
        <w:pStyle w:val="ListBullet"/>
        <w:numPr>
          <w:ilvl w:val="0"/>
          <w:numId w:val="0"/>
        </w:numPr>
        <w:ind w:left="288"/>
      </w:pPr>
    </w:p>
    <w:p w14:paraId="189590B6" w14:textId="77777777" w:rsidR="00F41BEE" w:rsidRDefault="00000000" w:rsidP="006E0605">
      <w:pPr>
        <w:pStyle w:val="Heading1"/>
      </w:pPr>
      <w:sdt>
        <w:sdtPr>
          <w:id w:val="1494989950"/>
          <w:placeholder>
            <w:docPart w:val="27C01C6844A740BCB9DFBAE0BD364EC1"/>
          </w:placeholder>
          <w:temporary/>
          <w:showingPlcHdr/>
          <w15:appearance w15:val="hidden"/>
        </w:sdtPr>
        <w:sdtContent>
          <w:r w:rsidR="00F41BEE">
            <w:t>Experience</w:t>
          </w:r>
        </w:sdtContent>
      </w:sdt>
    </w:p>
    <w:p w14:paraId="3CDD50F0"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191E9344" wp14:editId="45044C87">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FDAAC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176D138" w14:textId="40CB70EB" w:rsidR="00F41BEE" w:rsidRDefault="00C178D2" w:rsidP="006E0605">
      <w:pPr>
        <w:pStyle w:val="Heading2"/>
      </w:pPr>
      <w:r>
        <w:lastRenderedPageBreak/>
        <w:t>Time Away for career change study/ Various delivery services</w:t>
      </w:r>
      <w:r w:rsidR="00003455">
        <w:tab/>
      </w:r>
      <w:r>
        <w:t>August 202</w:t>
      </w:r>
      <w:r w:rsidR="00540D27">
        <w:t>2</w:t>
      </w:r>
      <w:r>
        <w:t xml:space="preserve"> - Present</w:t>
      </w:r>
    </w:p>
    <w:p w14:paraId="16451681" w14:textId="29C8FADF" w:rsidR="00F41BEE" w:rsidRDefault="00C178D2" w:rsidP="006E0605">
      <w:pPr>
        <w:pStyle w:val="ListBullet"/>
      </w:pPr>
      <w:proofErr w:type="gramStart"/>
      <w:r>
        <w:t>Took</w:t>
      </w:r>
      <w:proofErr w:type="gramEnd"/>
      <w:r>
        <w:t xml:space="preserve"> time to focus on certification and accreditation studies in cloud computing</w:t>
      </w:r>
      <w:r w:rsidR="00C53DDE">
        <w:t>.</w:t>
      </w:r>
    </w:p>
    <w:p w14:paraId="737D1F70" w14:textId="1E4D102F" w:rsidR="00F41BEE" w:rsidRDefault="00C178D2" w:rsidP="006E0605">
      <w:pPr>
        <w:pStyle w:val="ListBullet"/>
      </w:pPr>
      <w:r>
        <w:t xml:space="preserve">Work delivery services such as </w:t>
      </w:r>
      <w:proofErr w:type="spellStart"/>
      <w:r>
        <w:t>UberEats</w:t>
      </w:r>
      <w:proofErr w:type="spellEnd"/>
      <w:r>
        <w:t xml:space="preserve"> and </w:t>
      </w:r>
      <w:proofErr w:type="spellStart"/>
      <w:r>
        <w:t>DoorDash</w:t>
      </w:r>
      <w:proofErr w:type="spellEnd"/>
      <w:r w:rsidR="00C53DDE">
        <w:t>.</w:t>
      </w:r>
    </w:p>
    <w:p w14:paraId="222BFDF5" w14:textId="61DE5753" w:rsidR="00F41BEE" w:rsidRDefault="00C178D2" w:rsidP="006E0605">
      <w:pPr>
        <w:pStyle w:val="ListBullet"/>
      </w:pPr>
      <w:r>
        <w:t>Building cloud projects</w:t>
      </w:r>
      <w:r w:rsidR="00540D27">
        <w:t xml:space="preserve"> and cultivating skills in </w:t>
      </w:r>
      <w:r w:rsidR="00C53DDE">
        <w:t>PowerShell</w:t>
      </w:r>
      <w:r w:rsidR="00540D27">
        <w:t xml:space="preserve"> scripting, IAC, Architecture design, CI/</w:t>
      </w:r>
      <w:proofErr w:type="gramStart"/>
      <w:r w:rsidR="00540D27">
        <w:t>CD</w:t>
      </w:r>
      <w:proofErr w:type="gramEnd"/>
      <w:r w:rsidR="00540D27">
        <w:t xml:space="preserve"> and deployments.</w:t>
      </w:r>
    </w:p>
    <w:p w14:paraId="63272718" w14:textId="77777777" w:rsidR="00003455" w:rsidRDefault="00003455" w:rsidP="00003455"/>
    <w:p w14:paraId="7013BB3A" w14:textId="48D5B008" w:rsidR="00F41BEE" w:rsidRDefault="00540D27" w:rsidP="006E0605">
      <w:pPr>
        <w:pStyle w:val="Heading2"/>
      </w:pPr>
      <w:r>
        <w:t>Marc Glassman Inc. | Management</w:t>
      </w:r>
      <w:r w:rsidR="00003455">
        <w:tab/>
      </w:r>
      <w:r>
        <w:t>2011-2022</w:t>
      </w:r>
    </w:p>
    <w:p w14:paraId="40029569" w14:textId="060A4661" w:rsidR="00F41BEE" w:rsidRDefault="00540D27" w:rsidP="00D52131">
      <w:pPr>
        <w:pStyle w:val="ListBullet"/>
      </w:pPr>
      <w:r>
        <w:t xml:space="preserve">Provide excellent customer service to both customers and vendors, in </w:t>
      </w:r>
      <w:proofErr w:type="gramStart"/>
      <w:r>
        <w:t>store</w:t>
      </w:r>
      <w:proofErr w:type="gramEnd"/>
      <w:r>
        <w:t xml:space="preserve"> and over the phone.</w:t>
      </w:r>
    </w:p>
    <w:p w14:paraId="3E2AA201" w14:textId="25EBFEF4" w:rsidR="00F41BEE" w:rsidRDefault="00540D27" w:rsidP="00D52131">
      <w:pPr>
        <w:pStyle w:val="ListBullet"/>
      </w:pPr>
      <w:r>
        <w:t xml:space="preserve">Manage </w:t>
      </w:r>
      <w:proofErr w:type="gramStart"/>
      <w:r>
        <w:t>8-10 hour</w:t>
      </w:r>
      <w:proofErr w:type="gramEnd"/>
      <w:r>
        <w:t xml:space="preserve"> shifts ranging from 2 to 6 co-workers.</w:t>
      </w:r>
    </w:p>
    <w:p w14:paraId="0495D76F" w14:textId="361B39E0" w:rsidR="00F41BEE" w:rsidRDefault="00540D27" w:rsidP="00D52131">
      <w:pPr>
        <w:pStyle w:val="ListBullet"/>
      </w:pPr>
      <w:r>
        <w:t>Provide detailed clear and professional communication to both upper management and store associates.</w:t>
      </w:r>
    </w:p>
    <w:p w14:paraId="0376735A" w14:textId="5CD2B723" w:rsidR="00F41BEE" w:rsidRDefault="00540D27" w:rsidP="00D52131">
      <w:pPr>
        <w:pStyle w:val="ListBullet"/>
      </w:pPr>
      <w:r>
        <w:t>Formulate and design department layout solutions to best drive sales.</w:t>
      </w:r>
    </w:p>
    <w:p w14:paraId="1B86C39F" w14:textId="0B93C8A8" w:rsidR="00540D27" w:rsidRDefault="00540D27" w:rsidP="00D52131">
      <w:pPr>
        <w:pStyle w:val="ListBullet"/>
      </w:pPr>
      <w:r>
        <w:t>Inventory management, organization, and control of specific store departments.</w:t>
      </w:r>
    </w:p>
    <w:p w14:paraId="78D4810E" w14:textId="77777777" w:rsidR="00540D27" w:rsidRDefault="00540D27" w:rsidP="00540D27">
      <w:pPr>
        <w:keepNext/>
        <w:keepLines/>
        <w:tabs>
          <w:tab w:val="right" w:pos="9360"/>
        </w:tabs>
        <w:spacing w:before="180" w:after="100"/>
        <w:outlineLvl w:val="1"/>
        <w:rPr>
          <w:rFonts w:eastAsiaTheme="majorEastAsia" w:cs="Times New Roman (Headings CS)"/>
          <w:b/>
          <w:color w:val="191919" w:themeColor="background2" w:themeShade="1A"/>
          <w:szCs w:val="26"/>
        </w:rPr>
      </w:pPr>
    </w:p>
    <w:p w14:paraId="55AF1686" w14:textId="6C7A6DE0" w:rsidR="00540D27" w:rsidRPr="00540D27" w:rsidRDefault="00540D27" w:rsidP="00540D27">
      <w:pPr>
        <w:keepNext/>
        <w:keepLines/>
        <w:tabs>
          <w:tab w:val="right" w:pos="9360"/>
        </w:tabs>
        <w:spacing w:before="180" w:after="100"/>
        <w:outlineLvl w:val="1"/>
        <w:rPr>
          <w:rFonts w:eastAsiaTheme="majorEastAsia" w:cs="Times New Roman (Headings CS)"/>
          <w:b/>
          <w:color w:val="191919" w:themeColor="background2" w:themeShade="1A"/>
          <w:szCs w:val="26"/>
        </w:rPr>
      </w:pPr>
      <w:r>
        <w:rPr>
          <w:rFonts w:eastAsiaTheme="majorEastAsia" w:cs="Times New Roman (Headings CS)"/>
          <w:b/>
          <w:color w:val="191919" w:themeColor="background2" w:themeShade="1A"/>
          <w:szCs w:val="26"/>
        </w:rPr>
        <w:t>Anytime Fitness</w:t>
      </w:r>
      <w:r w:rsidRPr="00540D27">
        <w:rPr>
          <w:rFonts w:eastAsiaTheme="majorEastAsia" w:cs="Times New Roman (Headings CS)"/>
          <w:b/>
          <w:color w:val="191919" w:themeColor="background2" w:themeShade="1A"/>
          <w:szCs w:val="26"/>
        </w:rPr>
        <w:t xml:space="preserve"> | </w:t>
      </w:r>
      <w:r>
        <w:rPr>
          <w:rFonts w:eastAsiaTheme="majorEastAsia" w:cs="Times New Roman (Headings CS)"/>
          <w:b/>
          <w:color w:val="191919" w:themeColor="background2" w:themeShade="1A"/>
          <w:szCs w:val="26"/>
        </w:rPr>
        <w:t>Personal Trainer</w:t>
      </w:r>
      <w:r w:rsidRPr="00540D27">
        <w:rPr>
          <w:rFonts w:eastAsiaTheme="majorEastAsia" w:cs="Times New Roman (Headings CS)"/>
          <w:b/>
          <w:color w:val="191919" w:themeColor="background2" w:themeShade="1A"/>
          <w:szCs w:val="26"/>
        </w:rPr>
        <w:tab/>
        <w:t>201</w:t>
      </w:r>
      <w:r>
        <w:rPr>
          <w:rFonts w:eastAsiaTheme="majorEastAsia" w:cs="Times New Roman (Headings CS)"/>
          <w:b/>
          <w:color w:val="191919" w:themeColor="background2" w:themeShade="1A"/>
          <w:szCs w:val="26"/>
        </w:rPr>
        <w:t>6</w:t>
      </w:r>
      <w:r w:rsidRPr="00540D27">
        <w:rPr>
          <w:rFonts w:eastAsiaTheme="majorEastAsia" w:cs="Times New Roman (Headings CS)"/>
          <w:b/>
          <w:color w:val="191919" w:themeColor="background2" w:themeShade="1A"/>
          <w:szCs w:val="26"/>
        </w:rPr>
        <w:t>-20</w:t>
      </w:r>
      <w:r>
        <w:rPr>
          <w:rFonts w:eastAsiaTheme="majorEastAsia" w:cs="Times New Roman (Headings CS)"/>
          <w:b/>
          <w:color w:val="191919" w:themeColor="background2" w:themeShade="1A"/>
          <w:szCs w:val="26"/>
        </w:rPr>
        <w:t>19</w:t>
      </w:r>
    </w:p>
    <w:p w14:paraId="7233F5BF" w14:textId="7D2B12EA" w:rsidR="00003455" w:rsidRDefault="00540D27" w:rsidP="00C53DDE">
      <w:pPr>
        <w:pStyle w:val="ListParagraph"/>
        <w:numPr>
          <w:ilvl w:val="0"/>
          <w:numId w:val="21"/>
        </w:numPr>
        <w:spacing w:line="360" w:lineRule="auto"/>
      </w:pPr>
      <w:r>
        <w:t>Conduct 1 on 1 and group training sessions.</w:t>
      </w:r>
    </w:p>
    <w:p w14:paraId="2A78F3BB" w14:textId="41C4B5CE" w:rsidR="00540D27" w:rsidRDefault="00540D27" w:rsidP="00C53DDE">
      <w:pPr>
        <w:pStyle w:val="ListParagraph"/>
        <w:numPr>
          <w:ilvl w:val="0"/>
          <w:numId w:val="21"/>
        </w:numPr>
        <w:spacing w:line="360" w:lineRule="auto"/>
      </w:pPr>
      <w:r>
        <w:t xml:space="preserve">Consult with clients on </w:t>
      </w:r>
      <w:proofErr w:type="gramStart"/>
      <w:r>
        <w:t>best</w:t>
      </w:r>
      <w:proofErr w:type="gramEnd"/>
      <w:r>
        <w:t xml:space="preserve"> possible fitness solutions based on </w:t>
      </w:r>
      <w:r w:rsidR="00C53DDE">
        <w:t>client’s</w:t>
      </w:r>
      <w:r>
        <w:t xml:space="preserve"> goals and abilities.</w:t>
      </w:r>
    </w:p>
    <w:p w14:paraId="7995532C" w14:textId="6D8EE1C3" w:rsidR="00540D27" w:rsidRDefault="00C53DDE" w:rsidP="00C53DDE">
      <w:pPr>
        <w:pStyle w:val="ListParagraph"/>
        <w:numPr>
          <w:ilvl w:val="0"/>
          <w:numId w:val="21"/>
        </w:numPr>
        <w:spacing w:line="360" w:lineRule="auto"/>
      </w:pPr>
      <w:r>
        <w:t>Design, implement and troubleshoot solutions to adapt to fitness challenges in plans based on client’s goals, abilities, and progression.</w:t>
      </w:r>
    </w:p>
    <w:p w14:paraId="662A776D" w14:textId="1023E5B4" w:rsidR="00C53DDE" w:rsidRDefault="00C53DDE" w:rsidP="00C53DDE">
      <w:pPr>
        <w:pStyle w:val="ListParagraph"/>
        <w:numPr>
          <w:ilvl w:val="0"/>
          <w:numId w:val="21"/>
        </w:numPr>
        <w:spacing w:line="360" w:lineRule="auto"/>
      </w:pPr>
      <w:r>
        <w:t>Detailed communication, documentation, and demonstration of plans, movements, and solutions to client.</w:t>
      </w:r>
    </w:p>
    <w:p w14:paraId="665BFCEB" w14:textId="08ADB689" w:rsidR="00C53DDE" w:rsidRDefault="00C53DDE" w:rsidP="00C53DDE">
      <w:pPr>
        <w:pStyle w:val="ListParagraph"/>
        <w:numPr>
          <w:ilvl w:val="0"/>
          <w:numId w:val="21"/>
        </w:numPr>
        <w:spacing w:line="360" w:lineRule="auto"/>
      </w:pPr>
      <w:r>
        <w:t>Sales of fitness plans to prospects of training.</w:t>
      </w:r>
    </w:p>
    <w:p w14:paraId="4C4569CA" w14:textId="77777777" w:rsidR="00C53DDE" w:rsidRDefault="00C53DDE" w:rsidP="00C53DDE">
      <w:pPr>
        <w:spacing w:line="360" w:lineRule="auto"/>
      </w:pPr>
    </w:p>
    <w:p w14:paraId="37D02001" w14:textId="6477CDE9" w:rsidR="00C53DDE" w:rsidRPr="00540D27" w:rsidRDefault="00C53DDE" w:rsidP="00C53DDE">
      <w:pPr>
        <w:keepNext/>
        <w:keepLines/>
        <w:tabs>
          <w:tab w:val="right" w:pos="9360"/>
        </w:tabs>
        <w:spacing w:before="180" w:after="100"/>
        <w:outlineLvl w:val="1"/>
        <w:rPr>
          <w:rFonts w:eastAsiaTheme="majorEastAsia" w:cs="Times New Roman (Headings CS)"/>
          <w:b/>
          <w:color w:val="191919" w:themeColor="background2" w:themeShade="1A"/>
          <w:szCs w:val="26"/>
        </w:rPr>
      </w:pPr>
      <w:r>
        <w:rPr>
          <w:rFonts w:eastAsiaTheme="majorEastAsia" w:cs="Times New Roman (Headings CS)"/>
          <w:b/>
          <w:color w:val="191919" w:themeColor="background2" w:themeShade="1A"/>
          <w:szCs w:val="26"/>
        </w:rPr>
        <w:t>Anytime Fitness</w:t>
      </w:r>
      <w:r w:rsidRPr="00540D27">
        <w:rPr>
          <w:rFonts w:eastAsiaTheme="majorEastAsia" w:cs="Times New Roman (Headings CS)"/>
          <w:b/>
          <w:color w:val="191919" w:themeColor="background2" w:themeShade="1A"/>
          <w:szCs w:val="26"/>
        </w:rPr>
        <w:t xml:space="preserve"> | </w:t>
      </w:r>
      <w:r>
        <w:rPr>
          <w:rFonts w:eastAsiaTheme="majorEastAsia" w:cs="Times New Roman (Headings CS)"/>
          <w:b/>
          <w:color w:val="191919" w:themeColor="background2" w:themeShade="1A"/>
          <w:szCs w:val="26"/>
        </w:rPr>
        <w:t>Club Manager</w:t>
      </w:r>
      <w:r w:rsidRPr="00540D27">
        <w:rPr>
          <w:rFonts w:eastAsiaTheme="majorEastAsia" w:cs="Times New Roman (Headings CS)"/>
          <w:b/>
          <w:color w:val="191919" w:themeColor="background2" w:themeShade="1A"/>
          <w:szCs w:val="26"/>
        </w:rPr>
        <w:tab/>
        <w:t>201</w:t>
      </w:r>
      <w:r>
        <w:rPr>
          <w:rFonts w:eastAsiaTheme="majorEastAsia" w:cs="Times New Roman (Headings CS)"/>
          <w:b/>
          <w:color w:val="191919" w:themeColor="background2" w:themeShade="1A"/>
          <w:szCs w:val="26"/>
        </w:rPr>
        <w:t>6</w:t>
      </w:r>
      <w:r w:rsidRPr="00540D27">
        <w:rPr>
          <w:rFonts w:eastAsiaTheme="majorEastAsia" w:cs="Times New Roman (Headings CS)"/>
          <w:b/>
          <w:color w:val="191919" w:themeColor="background2" w:themeShade="1A"/>
          <w:szCs w:val="26"/>
        </w:rPr>
        <w:t>-20</w:t>
      </w:r>
      <w:r>
        <w:rPr>
          <w:rFonts w:eastAsiaTheme="majorEastAsia" w:cs="Times New Roman (Headings CS)"/>
          <w:b/>
          <w:color w:val="191919" w:themeColor="background2" w:themeShade="1A"/>
          <w:szCs w:val="26"/>
        </w:rPr>
        <w:t>19</w:t>
      </w:r>
    </w:p>
    <w:p w14:paraId="4668A440" w14:textId="5FC10F4C" w:rsidR="00C53DDE" w:rsidRDefault="00C53DDE" w:rsidP="00C53DDE">
      <w:pPr>
        <w:pStyle w:val="ListParagraph"/>
        <w:numPr>
          <w:ilvl w:val="0"/>
          <w:numId w:val="21"/>
        </w:numPr>
        <w:spacing w:line="360" w:lineRule="auto"/>
      </w:pPr>
      <w:r>
        <w:t xml:space="preserve">Consult with prospects </w:t>
      </w:r>
      <w:proofErr w:type="gramStart"/>
      <w:r>
        <w:t>on</w:t>
      </w:r>
      <w:proofErr w:type="gramEnd"/>
      <w:r>
        <w:t xml:space="preserve"> potential gym memberships</w:t>
      </w:r>
      <w:r>
        <w:t>.</w:t>
      </w:r>
    </w:p>
    <w:p w14:paraId="3771F594" w14:textId="25649769" w:rsidR="00C53DDE" w:rsidRDefault="00C53DDE" w:rsidP="00C53DDE">
      <w:pPr>
        <w:pStyle w:val="ListParagraph"/>
        <w:numPr>
          <w:ilvl w:val="0"/>
          <w:numId w:val="21"/>
        </w:numPr>
        <w:spacing w:line="360" w:lineRule="auto"/>
      </w:pPr>
      <w:r>
        <w:t xml:space="preserve">Provide exceptional and professional customer service to members and </w:t>
      </w:r>
      <w:proofErr w:type="gramStart"/>
      <w:r>
        <w:t>prospects  with</w:t>
      </w:r>
      <w:proofErr w:type="gramEnd"/>
      <w:r>
        <w:t xml:space="preserve"> questions and club needs, through email, over phone, and in person.</w:t>
      </w:r>
    </w:p>
    <w:p w14:paraId="29E70FCD" w14:textId="2209C315" w:rsidR="00C53DDE" w:rsidRDefault="00C53DDE" w:rsidP="00C53DDE">
      <w:pPr>
        <w:pStyle w:val="ListParagraph"/>
        <w:numPr>
          <w:ilvl w:val="0"/>
          <w:numId w:val="21"/>
        </w:numPr>
        <w:spacing w:line="360" w:lineRule="auto"/>
      </w:pPr>
      <w:r>
        <w:t>Maintaining and organizing contracts, member, and prospect records</w:t>
      </w:r>
      <w:r>
        <w:t>.</w:t>
      </w:r>
    </w:p>
    <w:p w14:paraId="2055E791" w14:textId="096880C0" w:rsidR="00C53DDE" w:rsidRDefault="00C53DDE" w:rsidP="00C53DDE">
      <w:pPr>
        <w:pStyle w:val="ListParagraph"/>
        <w:numPr>
          <w:ilvl w:val="0"/>
          <w:numId w:val="21"/>
        </w:numPr>
        <w:spacing w:line="360" w:lineRule="auto"/>
      </w:pPr>
      <w:r>
        <w:t>Maintaining a high standard of cleanliness in the club</w:t>
      </w:r>
      <w:r>
        <w:t>.</w:t>
      </w:r>
    </w:p>
    <w:p w14:paraId="1AA17314" w14:textId="5E92BF5B" w:rsidR="00C53DDE" w:rsidRDefault="00C53DDE" w:rsidP="00C53DDE">
      <w:pPr>
        <w:pStyle w:val="ListParagraph"/>
        <w:numPr>
          <w:ilvl w:val="0"/>
          <w:numId w:val="21"/>
        </w:numPr>
        <w:spacing w:line="360" w:lineRule="auto"/>
      </w:pPr>
      <w:r>
        <w:t xml:space="preserve">In charge of member/prospect </w:t>
      </w:r>
      <w:proofErr w:type="spellStart"/>
      <w:proofErr w:type="gramStart"/>
      <w:r>
        <w:t>out reach</w:t>
      </w:r>
      <w:proofErr w:type="spellEnd"/>
      <w:proofErr w:type="gramEnd"/>
      <w:r>
        <w:t xml:space="preserve">, building/maintaining </w:t>
      </w:r>
      <w:proofErr w:type="spellStart"/>
      <w:proofErr w:type="gramStart"/>
      <w:r>
        <w:t>raport</w:t>
      </w:r>
      <w:proofErr w:type="spellEnd"/>
      <w:proofErr w:type="gramEnd"/>
      <w:r>
        <w:t>, and maintaining a high level of satisfaction with all club members.</w:t>
      </w:r>
    </w:p>
    <w:p w14:paraId="4712D05B" w14:textId="77777777" w:rsidR="00C53DDE" w:rsidRDefault="00C53DDE" w:rsidP="00C53DDE">
      <w:pPr>
        <w:spacing w:line="360" w:lineRule="auto"/>
      </w:pPr>
    </w:p>
    <w:p w14:paraId="4E67871D" w14:textId="77777777" w:rsidR="00F41BEE" w:rsidRDefault="00000000" w:rsidP="006E0605">
      <w:pPr>
        <w:pStyle w:val="Heading1"/>
      </w:pPr>
      <w:sdt>
        <w:sdtPr>
          <w:id w:val="1513793667"/>
          <w:placeholder>
            <w:docPart w:val="08CEF31A146D4D18A629E6ADCB636290"/>
          </w:placeholder>
          <w:temporary/>
          <w:showingPlcHdr/>
          <w15:appearance w15:val="hidden"/>
        </w:sdtPr>
        <w:sdtContent>
          <w:r w:rsidR="00F41BEE">
            <w:t>Education</w:t>
          </w:r>
        </w:sdtContent>
      </w:sdt>
    </w:p>
    <w:p w14:paraId="74B73E92"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0F8B30E" wp14:editId="6FF9FC05">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54276D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4E85B7B" w14:textId="188F7F7D" w:rsidR="00F41BEE" w:rsidRDefault="00EE50CD" w:rsidP="006E0605">
      <w:pPr>
        <w:pStyle w:val="Heading2"/>
      </w:pPr>
      <w:r>
        <w:t>Lorain County Community College</w:t>
      </w:r>
      <w:r w:rsidR="00003455">
        <w:tab/>
      </w:r>
    </w:p>
    <w:p w14:paraId="510A3BA6" w14:textId="16A087FD" w:rsidR="00F41BEE" w:rsidRDefault="00C178D2" w:rsidP="00D52131">
      <w:r>
        <w:t>Business, IT hardware, software, networking, and coding classes.</w:t>
      </w:r>
    </w:p>
    <w:p w14:paraId="109F3177" w14:textId="77777777" w:rsidR="00003455" w:rsidRDefault="00003455" w:rsidP="00003455"/>
    <w:p w14:paraId="4705151A" w14:textId="240A33D3" w:rsidR="003C23B7" w:rsidRDefault="00003455" w:rsidP="00C178D2">
      <w:pPr>
        <w:pStyle w:val="Heading2"/>
      </w:pPr>
      <w:r>
        <w:tab/>
      </w:r>
    </w:p>
    <w:sectPr w:rsidR="003C23B7" w:rsidSect="00A34E8D">
      <w:headerReference w:type="even" r:id="rId16"/>
      <w:headerReference w:type="default" r:id="rId17"/>
      <w:footerReference w:type="even" r:id="rId18"/>
      <w:footerReference w:type="default" r:id="rId19"/>
      <w:headerReference w:type="first" r:id="rId20"/>
      <w:footerReference w:type="first" r:id="rId21"/>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0C4A" w14:textId="77777777" w:rsidR="00A34E8D" w:rsidRDefault="00A34E8D">
      <w:pPr>
        <w:spacing w:after="0"/>
      </w:pPr>
      <w:r>
        <w:separator/>
      </w:r>
    </w:p>
  </w:endnote>
  <w:endnote w:type="continuationSeparator" w:id="0">
    <w:p w14:paraId="05EE7ADB" w14:textId="77777777" w:rsidR="00A34E8D" w:rsidRDefault="00A34E8D">
      <w:pPr>
        <w:spacing w:after="0"/>
      </w:pPr>
      <w:r>
        <w:continuationSeparator/>
      </w:r>
    </w:p>
  </w:endnote>
  <w:endnote w:type="continuationNotice" w:id="1">
    <w:p w14:paraId="7AA26611" w14:textId="77777777" w:rsidR="00A34E8D" w:rsidRDefault="00A34E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2460"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9EF8"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1897"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DEA8" w14:textId="77777777" w:rsidR="00A34E8D" w:rsidRDefault="00A34E8D">
      <w:pPr>
        <w:spacing w:after="0"/>
      </w:pPr>
      <w:r>
        <w:separator/>
      </w:r>
    </w:p>
  </w:footnote>
  <w:footnote w:type="continuationSeparator" w:id="0">
    <w:p w14:paraId="2228DDFD" w14:textId="77777777" w:rsidR="00A34E8D" w:rsidRDefault="00A34E8D">
      <w:pPr>
        <w:spacing w:after="0"/>
      </w:pPr>
      <w:r>
        <w:continuationSeparator/>
      </w:r>
    </w:p>
  </w:footnote>
  <w:footnote w:type="continuationNotice" w:id="1">
    <w:p w14:paraId="624CFBA4" w14:textId="77777777" w:rsidR="00A34E8D" w:rsidRDefault="00A34E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7E56"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6C0C"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0CD1"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782B88"/>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29F73508"/>
    <w:multiLevelType w:val="hybridMultilevel"/>
    <w:tmpl w:val="F52C2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444555B4"/>
    <w:multiLevelType w:val="hybridMultilevel"/>
    <w:tmpl w:val="4D6C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3"/>
  </w:num>
  <w:num w:numId="20" w16cid:durableId="224921824">
    <w:abstractNumId w:val="10"/>
  </w:num>
  <w:num w:numId="21" w16cid:durableId="17917066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F6"/>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355D"/>
    <w:rsid w:val="001046AC"/>
    <w:rsid w:val="0011008C"/>
    <w:rsid w:val="00111371"/>
    <w:rsid w:val="001172E5"/>
    <w:rsid w:val="001274B5"/>
    <w:rsid w:val="00140528"/>
    <w:rsid w:val="001433E3"/>
    <w:rsid w:val="0015607D"/>
    <w:rsid w:val="0016014D"/>
    <w:rsid w:val="001608CC"/>
    <w:rsid w:val="0018191F"/>
    <w:rsid w:val="00181FE7"/>
    <w:rsid w:val="00186230"/>
    <w:rsid w:val="001D4B58"/>
    <w:rsid w:val="00200572"/>
    <w:rsid w:val="00262033"/>
    <w:rsid w:val="00271453"/>
    <w:rsid w:val="00276E4F"/>
    <w:rsid w:val="00295104"/>
    <w:rsid w:val="002C0DDD"/>
    <w:rsid w:val="002D59A2"/>
    <w:rsid w:val="00302F19"/>
    <w:rsid w:val="00304507"/>
    <w:rsid w:val="003108DB"/>
    <w:rsid w:val="00331246"/>
    <w:rsid w:val="003319FB"/>
    <w:rsid w:val="00351D1B"/>
    <w:rsid w:val="00357FD0"/>
    <w:rsid w:val="003630D5"/>
    <w:rsid w:val="00374627"/>
    <w:rsid w:val="00380722"/>
    <w:rsid w:val="00394A6D"/>
    <w:rsid w:val="003B2143"/>
    <w:rsid w:val="003C14A1"/>
    <w:rsid w:val="003C23B7"/>
    <w:rsid w:val="003C38F0"/>
    <w:rsid w:val="003F19B9"/>
    <w:rsid w:val="00400FD0"/>
    <w:rsid w:val="0040118E"/>
    <w:rsid w:val="00420DE9"/>
    <w:rsid w:val="00433CD1"/>
    <w:rsid w:val="00445933"/>
    <w:rsid w:val="004476A1"/>
    <w:rsid w:val="004476B0"/>
    <w:rsid w:val="004A4BFA"/>
    <w:rsid w:val="004D433E"/>
    <w:rsid w:val="004E47F6"/>
    <w:rsid w:val="004E6381"/>
    <w:rsid w:val="004F305A"/>
    <w:rsid w:val="004F7524"/>
    <w:rsid w:val="00500824"/>
    <w:rsid w:val="00504FB9"/>
    <w:rsid w:val="005114E7"/>
    <w:rsid w:val="005338E9"/>
    <w:rsid w:val="00536083"/>
    <w:rsid w:val="00540D27"/>
    <w:rsid w:val="00542008"/>
    <w:rsid w:val="005463C0"/>
    <w:rsid w:val="00582E2D"/>
    <w:rsid w:val="0058363B"/>
    <w:rsid w:val="005A1CE4"/>
    <w:rsid w:val="005A29F5"/>
    <w:rsid w:val="005A77FC"/>
    <w:rsid w:val="005A7D8A"/>
    <w:rsid w:val="005C2BF4"/>
    <w:rsid w:val="005D49B2"/>
    <w:rsid w:val="005D5D10"/>
    <w:rsid w:val="005E398E"/>
    <w:rsid w:val="005E5E55"/>
    <w:rsid w:val="005F04C0"/>
    <w:rsid w:val="00605599"/>
    <w:rsid w:val="00616068"/>
    <w:rsid w:val="00627B1A"/>
    <w:rsid w:val="006734FD"/>
    <w:rsid w:val="00692F19"/>
    <w:rsid w:val="006953A2"/>
    <w:rsid w:val="006A3D6F"/>
    <w:rsid w:val="006B4315"/>
    <w:rsid w:val="006D236F"/>
    <w:rsid w:val="006E0605"/>
    <w:rsid w:val="006E401C"/>
    <w:rsid w:val="006F0EAE"/>
    <w:rsid w:val="006F2441"/>
    <w:rsid w:val="006F7627"/>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4E8D"/>
    <w:rsid w:val="00A36F7A"/>
    <w:rsid w:val="00A7066C"/>
    <w:rsid w:val="00A70EFD"/>
    <w:rsid w:val="00A8131A"/>
    <w:rsid w:val="00AA2091"/>
    <w:rsid w:val="00AB2C3D"/>
    <w:rsid w:val="00AF3073"/>
    <w:rsid w:val="00B063E6"/>
    <w:rsid w:val="00B133D9"/>
    <w:rsid w:val="00B15C87"/>
    <w:rsid w:val="00B203B6"/>
    <w:rsid w:val="00B35070"/>
    <w:rsid w:val="00B430AF"/>
    <w:rsid w:val="00B5201C"/>
    <w:rsid w:val="00B5257D"/>
    <w:rsid w:val="00B610B1"/>
    <w:rsid w:val="00B769EE"/>
    <w:rsid w:val="00B8342B"/>
    <w:rsid w:val="00B86516"/>
    <w:rsid w:val="00BB273E"/>
    <w:rsid w:val="00BD735D"/>
    <w:rsid w:val="00C03729"/>
    <w:rsid w:val="00C04033"/>
    <w:rsid w:val="00C178D2"/>
    <w:rsid w:val="00C30F46"/>
    <w:rsid w:val="00C444AC"/>
    <w:rsid w:val="00C53DDE"/>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1047"/>
    <w:rsid w:val="00E726F0"/>
    <w:rsid w:val="00EA2B92"/>
    <w:rsid w:val="00EB3DF6"/>
    <w:rsid w:val="00EC12CE"/>
    <w:rsid w:val="00ED58E4"/>
    <w:rsid w:val="00ED598E"/>
    <w:rsid w:val="00ED7FEB"/>
    <w:rsid w:val="00EE25F3"/>
    <w:rsid w:val="00EE50CD"/>
    <w:rsid w:val="00F37140"/>
    <w:rsid w:val="00F40303"/>
    <w:rsid w:val="00F41BEE"/>
    <w:rsid w:val="00FC3A6D"/>
    <w:rsid w:val="00FF4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790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DE"/>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to/bmeinert8/azure-automated-onboarding-project-2jj4"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github.com/bmeinert8/Powershell-Script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meinert.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bmeinert8/ImplementIntersiteConnectivityLab"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to/bmeinert8/updates-to-the-azure-onboarding-app-kj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1D18853FD246E7AB7AA8171D3556B6"/>
        <w:category>
          <w:name w:val="General"/>
          <w:gallery w:val="placeholder"/>
        </w:category>
        <w:types>
          <w:type w:val="bbPlcHdr"/>
        </w:types>
        <w:behaviors>
          <w:behavior w:val="content"/>
        </w:behaviors>
        <w:guid w:val="{F19D1B63-8162-4568-B6AE-6EDF0B9F992E}"/>
      </w:docPartPr>
      <w:docPartBody>
        <w:p w:rsidR="00000000" w:rsidRDefault="00000000">
          <w:pPr>
            <w:pStyle w:val="6D1D18853FD246E7AB7AA8171D3556B6"/>
          </w:pPr>
          <w:r>
            <w:t>Objective</w:t>
          </w:r>
        </w:p>
      </w:docPartBody>
    </w:docPart>
    <w:docPart>
      <w:docPartPr>
        <w:name w:val="27C01C6844A740BCB9DFBAE0BD364EC1"/>
        <w:category>
          <w:name w:val="General"/>
          <w:gallery w:val="placeholder"/>
        </w:category>
        <w:types>
          <w:type w:val="bbPlcHdr"/>
        </w:types>
        <w:behaviors>
          <w:behavior w:val="content"/>
        </w:behaviors>
        <w:guid w:val="{DFBB0A21-DE7B-42AD-B7C7-15949D7E9400}"/>
      </w:docPartPr>
      <w:docPartBody>
        <w:p w:rsidR="00000000" w:rsidRDefault="00000000">
          <w:pPr>
            <w:pStyle w:val="27C01C6844A740BCB9DFBAE0BD364EC1"/>
          </w:pPr>
          <w:r>
            <w:t>Experience</w:t>
          </w:r>
        </w:p>
      </w:docPartBody>
    </w:docPart>
    <w:docPart>
      <w:docPartPr>
        <w:name w:val="08CEF31A146D4D18A629E6ADCB636290"/>
        <w:category>
          <w:name w:val="General"/>
          <w:gallery w:val="placeholder"/>
        </w:category>
        <w:types>
          <w:type w:val="bbPlcHdr"/>
        </w:types>
        <w:behaviors>
          <w:behavior w:val="content"/>
        </w:behaviors>
        <w:guid w:val="{4A966FC8-A647-4292-9297-972E06E5B00F}"/>
      </w:docPartPr>
      <w:docPartBody>
        <w:p w:rsidR="00000000" w:rsidRDefault="00000000">
          <w:pPr>
            <w:pStyle w:val="08CEF31A146D4D18A629E6ADCB636290"/>
          </w:pPr>
          <w:r>
            <w:t>Education</w:t>
          </w:r>
        </w:p>
      </w:docPartBody>
    </w:docPart>
    <w:docPart>
      <w:docPartPr>
        <w:name w:val="8412AE0D42B54818ACAE8C2C9C46EAE7"/>
        <w:category>
          <w:name w:val="General"/>
          <w:gallery w:val="placeholder"/>
        </w:category>
        <w:types>
          <w:type w:val="bbPlcHdr"/>
        </w:types>
        <w:behaviors>
          <w:behavior w:val="content"/>
        </w:behaviors>
        <w:guid w:val="{D335C3B8-B484-4BA5-9C6E-908B90F631DA}"/>
      </w:docPartPr>
      <w:docPartBody>
        <w:p w:rsidR="00000000" w:rsidRDefault="00477B1C" w:rsidP="00477B1C">
          <w:pPr>
            <w:pStyle w:val="8412AE0D42B54818ACAE8C2C9C46EAE7"/>
          </w:pPr>
          <w:r>
            <w:t>Skills &amp; abilities</w:t>
          </w:r>
        </w:p>
      </w:docPartBody>
    </w:docPart>
    <w:docPart>
      <w:docPartPr>
        <w:name w:val="83E405A23DD04BC3A15856678916277A"/>
        <w:category>
          <w:name w:val="General"/>
          <w:gallery w:val="placeholder"/>
        </w:category>
        <w:types>
          <w:type w:val="bbPlcHdr"/>
        </w:types>
        <w:behaviors>
          <w:behavior w:val="content"/>
        </w:behaviors>
        <w:guid w:val="{808DC9A3-0423-4D31-B6C0-7845F607E20E}"/>
      </w:docPartPr>
      <w:docPartBody>
        <w:p w:rsidR="00000000" w:rsidRDefault="00477B1C" w:rsidP="00477B1C">
          <w:pPr>
            <w:pStyle w:val="83E405A23DD04BC3A15856678916277A"/>
          </w:pPr>
          <w:r>
            <w:t>Problem solving</w:t>
          </w:r>
        </w:p>
      </w:docPartBody>
    </w:docPart>
    <w:docPart>
      <w:docPartPr>
        <w:name w:val="C6E1DA85A91F4DC9855399D74B0F5627"/>
        <w:category>
          <w:name w:val="General"/>
          <w:gallery w:val="placeholder"/>
        </w:category>
        <w:types>
          <w:type w:val="bbPlcHdr"/>
        </w:types>
        <w:behaviors>
          <w:behavior w:val="content"/>
        </w:behaviors>
        <w:guid w:val="{6F8D04B6-68F8-40F8-96C2-31EE9B116648}"/>
      </w:docPartPr>
      <w:docPartBody>
        <w:p w:rsidR="00000000" w:rsidRDefault="00477B1C" w:rsidP="00477B1C">
          <w:pPr>
            <w:pStyle w:val="C6E1DA85A91F4DC9855399D74B0F5627"/>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1C"/>
    <w:rsid w:val="00477B1C"/>
    <w:rsid w:val="00E6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C6659118C4B51A9EEE6B0BBE77FB1">
    <w:name w:val="6BEC6659118C4B51A9EEE6B0BBE77FB1"/>
  </w:style>
  <w:style w:type="paragraph" w:customStyle="1" w:styleId="FB5A95E1C1D04B6BA25A835B91B9B537">
    <w:name w:val="FB5A95E1C1D04B6BA25A835B91B9B537"/>
  </w:style>
  <w:style w:type="paragraph" w:customStyle="1" w:styleId="FB819A71BB99436D962B2B9A273A3D05">
    <w:name w:val="FB819A71BB99436D962B2B9A273A3D05"/>
  </w:style>
  <w:style w:type="paragraph" w:customStyle="1" w:styleId="D0250414C0F64155992B38B00BF625DF">
    <w:name w:val="D0250414C0F64155992B38B00BF625DF"/>
  </w:style>
  <w:style w:type="paragraph" w:customStyle="1" w:styleId="B7735F509F96475FA35B10B79392D87D">
    <w:name w:val="B7735F509F96475FA35B10B79392D87D"/>
  </w:style>
  <w:style w:type="paragraph" w:customStyle="1" w:styleId="6D1D18853FD246E7AB7AA8171D3556B6">
    <w:name w:val="6D1D18853FD246E7AB7AA8171D3556B6"/>
  </w:style>
  <w:style w:type="paragraph" w:customStyle="1" w:styleId="338FA3E6D29E4465820CB177ED1FBB95">
    <w:name w:val="338FA3E6D29E4465820CB177ED1FBB95"/>
  </w:style>
  <w:style w:type="paragraph" w:customStyle="1" w:styleId="27C01C6844A740BCB9DFBAE0BD364EC1">
    <w:name w:val="27C01C6844A740BCB9DFBAE0BD364EC1"/>
  </w:style>
  <w:style w:type="paragraph" w:customStyle="1" w:styleId="88A6334981E8481EAA81C32CF3680D2C">
    <w:name w:val="88A6334981E8481EAA81C32CF3680D2C"/>
  </w:style>
  <w:style w:type="paragraph" w:customStyle="1" w:styleId="BD057A58FF5D4EBE93A405546284BFA8">
    <w:name w:val="BD057A58FF5D4EBE93A405546284BFA8"/>
  </w:style>
  <w:style w:type="paragraph" w:customStyle="1" w:styleId="F93486AFA9964FE5AD2D9B0432F1FD98">
    <w:name w:val="F93486AFA9964FE5AD2D9B0432F1FD98"/>
  </w:style>
  <w:style w:type="paragraph" w:customStyle="1" w:styleId="34CBBC3333C846B58D9203A1789A485B">
    <w:name w:val="34CBBC3333C846B58D9203A1789A485B"/>
  </w:style>
  <w:style w:type="paragraph" w:customStyle="1" w:styleId="6DC10BF8C37E478796250F3F88791254">
    <w:name w:val="6DC10BF8C37E478796250F3F88791254"/>
  </w:style>
  <w:style w:type="paragraph" w:customStyle="1" w:styleId="1CC0D33D361C40EE835BD130BFBB1933">
    <w:name w:val="1CC0D33D361C40EE835BD130BFBB1933"/>
  </w:style>
  <w:style w:type="paragraph" w:customStyle="1" w:styleId="D241C92280CD4BA29A9D524FC02E7983">
    <w:name w:val="D241C92280CD4BA29A9D524FC02E7983"/>
  </w:style>
  <w:style w:type="paragraph" w:customStyle="1" w:styleId="1D2E9C57E01D4460BEB03A9799729B6D">
    <w:name w:val="1D2E9C57E01D4460BEB03A9799729B6D"/>
  </w:style>
  <w:style w:type="paragraph" w:customStyle="1" w:styleId="C277DE914CCB4456B697BEC4DFEE5F46">
    <w:name w:val="C277DE914CCB4456B697BEC4DFEE5F46"/>
  </w:style>
  <w:style w:type="paragraph" w:customStyle="1" w:styleId="D0D2350AD2FE492DB821305FD371FE2D">
    <w:name w:val="D0D2350AD2FE492DB821305FD371FE2D"/>
  </w:style>
  <w:style w:type="paragraph" w:customStyle="1" w:styleId="D14D96B2D3F442EB8060C5D27379C00D">
    <w:name w:val="D14D96B2D3F442EB8060C5D27379C00D"/>
  </w:style>
  <w:style w:type="paragraph" w:customStyle="1" w:styleId="1D35BFD8F0284D7C86A524DA5EB9A01A">
    <w:name w:val="1D35BFD8F0284D7C86A524DA5EB9A01A"/>
  </w:style>
  <w:style w:type="paragraph" w:customStyle="1" w:styleId="08CEF31A146D4D18A629E6ADCB636290">
    <w:name w:val="08CEF31A146D4D18A629E6ADCB636290"/>
  </w:style>
  <w:style w:type="paragraph" w:customStyle="1" w:styleId="AEBBDCC7A792457B922D58CC37E8CA11">
    <w:name w:val="AEBBDCC7A792457B922D58CC37E8CA11"/>
  </w:style>
  <w:style w:type="paragraph" w:customStyle="1" w:styleId="39DAFA5F659B4F0B825262ECAFB6D425">
    <w:name w:val="39DAFA5F659B4F0B825262ECAFB6D425"/>
  </w:style>
  <w:style w:type="paragraph" w:customStyle="1" w:styleId="6D928141C7B44EF8AEDB652B52D49B52">
    <w:name w:val="6D928141C7B44EF8AEDB652B52D49B52"/>
  </w:style>
  <w:style w:type="paragraph" w:customStyle="1" w:styleId="0D6BE55730C5496EAAA2067E7DD3813F">
    <w:name w:val="0D6BE55730C5496EAAA2067E7DD3813F"/>
  </w:style>
  <w:style w:type="paragraph" w:customStyle="1" w:styleId="7A40F3B867774EA6B873E986F080F593">
    <w:name w:val="7A40F3B867774EA6B873E986F080F593"/>
  </w:style>
  <w:style w:type="paragraph" w:customStyle="1" w:styleId="E7B0B9D60B8B4723A8E7A060707B531B">
    <w:name w:val="E7B0B9D60B8B4723A8E7A060707B531B"/>
  </w:style>
  <w:style w:type="paragraph" w:customStyle="1" w:styleId="A3CBC4FE9DC246E395873A2F7B6DC834">
    <w:name w:val="A3CBC4FE9DC246E395873A2F7B6DC834"/>
  </w:style>
  <w:style w:type="paragraph" w:customStyle="1" w:styleId="E510FBBFDF5B48CFA06A2749A7B5EAB4">
    <w:name w:val="E510FBBFDF5B48CFA06A2749A7B5EAB4"/>
  </w:style>
  <w:style w:type="paragraph" w:customStyle="1" w:styleId="AA91D2F0122E4688A11A295466D7ED1B">
    <w:name w:val="AA91D2F0122E4688A11A295466D7ED1B"/>
  </w:style>
  <w:style w:type="paragraph" w:customStyle="1" w:styleId="BA248EC089754837869B49259688931C">
    <w:name w:val="BA248EC089754837869B49259688931C"/>
  </w:style>
  <w:style w:type="paragraph" w:customStyle="1" w:styleId="B08D1CAFA67A4CEAB0BF7ACA21E49EC7">
    <w:name w:val="B08D1CAFA67A4CEAB0BF7ACA21E49EC7"/>
  </w:style>
  <w:style w:type="paragraph" w:customStyle="1" w:styleId="5E1B29E8E24A417AAC40604C60CF1630">
    <w:name w:val="5E1B29E8E24A417AAC40604C60CF1630"/>
  </w:style>
  <w:style w:type="paragraph" w:customStyle="1" w:styleId="ABA041F976DF47799A14B7B5530DFA96">
    <w:name w:val="ABA041F976DF47799A14B7B5530DFA96"/>
  </w:style>
  <w:style w:type="paragraph" w:customStyle="1" w:styleId="B3BBE67F69384999AEE73539C9B44669">
    <w:name w:val="B3BBE67F69384999AEE73539C9B44669"/>
    <w:rsid w:val="00477B1C"/>
  </w:style>
  <w:style w:type="paragraph" w:customStyle="1" w:styleId="8412AE0D42B54818ACAE8C2C9C46EAE7">
    <w:name w:val="8412AE0D42B54818ACAE8C2C9C46EAE7"/>
    <w:rsid w:val="00477B1C"/>
  </w:style>
  <w:style w:type="paragraph" w:customStyle="1" w:styleId="CEC824F929F2496799403CAF47D1F33F">
    <w:name w:val="CEC824F929F2496799403CAF47D1F33F"/>
    <w:rsid w:val="00477B1C"/>
  </w:style>
  <w:style w:type="paragraph" w:customStyle="1" w:styleId="83E405A23DD04BC3A15856678916277A">
    <w:name w:val="83E405A23DD04BC3A15856678916277A"/>
    <w:rsid w:val="00477B1C"/>
  </w:style>
  <w:style w:type="paragraph" w:customStyle="1" w:styleId="57F376B7C31C4202B92CD11FE635CEE1">
    <w:name w:val="57F376B7C31C4202B92CD11FE635CEE1"/>
    <w:rsid w:val="00477B1C"/>
  </w:style>
  <w:style w:type="paragraph" w:customStyle="1" w:styleId="C6E1DA85A91F4DC9855399D74B0F5627">
    <w:name w:val="C6E1DA85A91F4DC9855399D74B0F5627"/>
    <w:rsid w:val="00477B1C"/>
  </w:style>
  <w:style w:type="paragraph" w:customStyle="1" w:styleId="4E1F45402AE045FABF2028D4B9533872">
    <w:name w:val="4E1F45402AE045FABF2028D4B9533872"/>
    <w:rsid w:val="00477B1C"/>
  </w:style>
  <w:style w:type="paragraph" w:customStyle="1" w:styleId="A71C382B0B674EAFBE3D92F7B8368EC3">
    <w:name w:val="A71C382B0B674EAFBE3D92F7B8368EC3"/>
    <w:rsid w:val="00477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BE5AEB-BD32-46FB-B4E8-5C314C3FA50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2024-01-31T13:19:00Z</dcterms:created>
  <dcterms:modified xsi:type="dcterms:W3CDTF">2024-01-31T15:35:00Z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